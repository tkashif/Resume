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7B51" w14:textId="5EF50308" w:rsidR="00816216" w:rsidRPr="00845DD4" w:rsidRDefault="003E6FFB" w:rsidP="00775C3E">
      <w:pPr>
        <w:pStyle w:val="Title"/>
        <w:spacing w:after="0"/>
        <w:rPr>
          <w:sz w:val="36"/>
          <w:szCs w:val="36"/>
        </w:rPr>
      </w:pP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Pr="00845DD4">
        <w:rPr>
          <w:sz w:val="36"/>
          <w:szCs w:val="36"/>
        </w:rPr>
        <w:softHyphen/>
      </w:r>
      <w:r w:rsidR="00B86ACE" w:rsidRPr="00845DD4">
        <w:rPr>
          <w:sz w:val="36"/>
          <w:szCs w:val="36"/>
        </w:rPr>
        <w:t>Taimur Kashif</w:t>
      </w:r>
    </w:p>
    <w:p w14:paraId="18608CCC" w14:textId="10273303" w:rsidR="006270A9" w:rsidRPr="007D3B41" w:rsidRDefault="00103B53" w:rsidP="00775C3E">
      <w:pPr>
        <w:spacing w:after="0"/>
        <w:rPr>
          <w:sz w:val="20"/>
          <w:szCs w:val="20"/>
        </w:rPr>
      </w:pPr>
      <w:r>
        <w:rPr>
          <w:sz w:val="20"/>
          <w:szCs w:val="20"/>
        </w:rPr>
        <w:t>5240 Calendula Street</w:t>
      </w:r>
      <w:r w:rsidR="006C350A">
        <w:rPr>
          <w:sz w:val="20"/>
          <w:szCs w:val="20"/>
        </w:rPr>
        <w:t>,</w:t>
      </w:r>
      <w:r>
        <w:rPr>
          <w:sz w:val="20"/>
          <w:szCs w:val="20"/>
        </w:rPr>
        <w:t xml:space="preserve"> Fairfield, CA 94534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925-549-8539</w:t>
      </w:r>
      <w:r w:rsidR="00141A4C" w:rsidRPr="007D3B41">
        <w:rPr>
          <w:sz w:val="20"/>
          <w:szCs w:val="20"/>
        </w:rPr>
        <w:t> | </w:t>
      </w:r>
      <w:r w:rsidR="00B86ACE" w:rsidRPr="007D3B41">
        <w:rPr>
          <w:sz w:val="20"/>
          <w:szCs w:val="20"/>
        </w:rPr>
        <w:t>taimurusca@gmail.com</w:t>
      </w:r>
      <w:r w:rsidR="00B41165" w:rsidRPr="007D3B41">
        <w:rPr>
          <w:sz w:val="20"/>
          <w:szCs w:val="20"/>
        </w:rPr>
        <w:t xml:space="preserve"> | tkashif@ucdavis.edu</w:t>
      </w:r>
      <w:r w:rsidR="00BA6C38" w:rsidRPr="007D3B41">
        <w:rPr>
          <w:sz w:val="20"/>
          <w:szCs w:val="20"/>
        </w:rPr>
        <w:t xml:space="preserve"> | </w:t>
      </w:r>
      <w:hyperlink r:id="rId8" w:history="1">
        <w:r w:rsidR="00BA6C38" w:rsidRPr="00105417">
          <w:rPr>
            <w:rStyle w:val="Hyperlink"/>
            <w:rFonts w:cs="AppleSystemUIFont"/>
            <w:sz w:val="20"/>
            <w:szCs w:val="20"/>
          </w:rPr>
          <w:t>www.linkedin.com/in/taimur-kashif</w:t>
        </w:r>
        <w:r w:rsidR="003D4B63" w:rsidRPr="00105417">
          <w:rPr>
            <w:rStyle w:val="Hyperlink"/>
            <w:rFonts w:cs="AppleSystemUIFont"/>
            <w:sz w:val="20"/>
            <w:szCs w:val="20"/>
          </w:rPr>
          <w:t>/</w:t>
        </w:r>
      </w:hyperlink>
      <w:r w:rsidR="00B60D48" w:rsidRPr="007D3B41">
        <w:rPr>
          <w:rFonts w:cs="AppleSystemUIFont"/>
          <w:color w:val="353535"/>
          <w:sz w:val="20"/>
          <w:szCs w:val="20"/>
        </w:rPr>
        <w:t xml:space="preserve"> |</w:t>
      </w:r>
      <w:r w:rsidR="00105417">
        <w:rPr>
          <w:rFonts w:cs="AppleSystemUIFont"/>
          <w:color w:val="353535"/>
          <w:sz w:val="20"/>
          <w:szCs w:val="20"/>
        </w:rPr>
        <w:t xml:space="preserve"> </w:t>
      </w:r>
      <w:hyperlink r:id="rId9" w:history="1">
        <w:r w:rsidR="00105417" w:rsidRPr="00105417">
          <w:rPr>
            <w:rStyle w:val="Hyperlink"/>
            <w:rFonts w:cs="AppleSystemUIFont"/>
            <w:sz w:val="20"/>
            <w:szCs w:val="20"/>
          </w:rPr>
          <w:t>www.github.com/tkashif</w:t>
        </w:r>
      </w:hyperlink>
    </w:p>
    <w:p w14:paraId="4B0634B1" w14:textId="6B47DB67" w:rsidR="006270A9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Education</w:t>
      </w:r>
    </w:p>
    <w:p w14:paraId="100AF68C" w14:textId="4868991F" w:rsidR="00B41165" w:rsidRPr="00845DD4" w:rsidRDefault="009C2770" w:rsidP="0014314B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University of California, Davis</w:t>
      </w:r>
      <w:r w:rsidRPr="00845DD4">
        <w:rPr>
          <w:caps w:val="0"/>
          <w:sz w:val="20"/>
          <w:szCs w:val="20"/>
        </w:rPr>
        <w:t xml:space="preserve"> | </w:t>
      </w:r>
      <w:r w:rsidR="00655A18">
        <w:rPr>
          <w:i/>
          <w:caps w:val="0"/>
          <w:sz w:val="20"/>
          <w:szCs w:val="20"/>
        </w:rPr>
        <w:t>Bachelor of Science</w:t>
      </w:r>
      <w:r w:rsidR="00655A18">
        <w:rPr>
          <w:iCs/>
          <w:caps w:val="0"/>
          <w:sz w:val="20"/>
          <w:szCs w:val="20"/>
        </w:rPr>
        <w:t xml:space="preserve"> |</w:t>
      </w:r>
      <w:r w:rsidRPr="00845DD4">
        <w:rPr>
          <w:i/>
          <w:caps w:val="0"/>
          <w:sz w:val="20"/>
          <w:szCs w:val="20"/>
        </w:rPr>
        <w:t xml:space="preserve"> Computer Science </w:t>
      </w:r>
      <w:r w:rsidRPr="00845DD4">
        <w:rPr>
          <w:caps w:val="0"/>
          <w:sz w:val="20"/>
          <w:szCs w:val="20"/>
        </w:rPr>
        <w:t>|</w:t>
      </w:r>
      <w:r w:rsidR="009A74DC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September</w:t>
      </w:r>
      <w:r w:rsidR="0069159F" w:rsidRPr="00845DD4">
        <w:rPr>
          <w:i/>
          <w:caps w:val="0"/>
          <w:sz w:val="20"/>
          <w:szCs w:val="20"/>
        </w:rPr>
        <w:t xml:space="preserve"> </w:t>
      </w:r>
      <w:r w:rsidR="0069159F">
        <w:rPr>
          <w:i/>
          <w:caps w:val="0"/>
          <w:sz w:val="20"/>
          <w:szCs w:val="20"/>
        </w:rPr>
        <w:t>2018</w:t>
      </w:r>
      <w:r w:rsidR="0069159F" w:rsidRPr="00845DD4">
        <w:rPr>
          <w:i/>
          <w:caps w:val="0"/>
          <w:sz w:val="20"/>
          <w:szCs w:val="20"/>
        </w:rPr>
        <w:t xml:space="preserve"> – </w:t>
      </w:r>
      <w:r w:rsidR="0069159F">
        <w:rPr>
          <w:i/>
          <w:caps w:val="0"/>
          <w:sz w:val="20"/>
          <w:szCs w:val="20"/>
        </w:rPr>
        <w:t>December</w:t>
      </w:r>
      <w:r w:rsidR="0069159F" w:rsidRPr="00845DD4">
        <w:rPr>
          <w:i/>
          <w:caps w:val="0"/>
          <w:sz w:val="20"/>
          <w:szCs w:val="20"/>
        </w:rPr>
        <w:t xml:space="preserve"> 202</w:t>
      </w:r>
      <w:r w:rsidR="0069159F">
        <w:rPr>
          <w:i/>
          <w:caps w:val="0"/>
          <w:sz w:val="20"/>
          <w:szCs w:val="20"/>
        </w:rPr>
        <w:t>1</w:t>
      </w:r>
      <w:r w:rsidR="0069159F" w:rsidRPr="00845DD4">
        <w:rPr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 xml:space="preserve">| </w:t>
      </w:r>
      <w:r w:rsidRPr="00845DD4">
        <w:rPr>
          <w:i/>
          <w:caps w:val="0"/>
          <w:sz w:val="20"/>
          <w:szCs w:val="20"/>
        </w:rPr>
        <w:t>GPA: 3.9</w:t>
      </w:r>
      <w:r w:rsidR="009C001B">
        <w:rPr>
          <w:i/>
          <w:caps w:val="0"/>
          <w:sz w:val="20"/>
          <w:szCs w:val="20"/>
        </w:rPr>
        <w:t>4</w:t>
      </w:r>
      <w:r w:rsidR="00D84A0B">
        <w:rPr>
          <w:i/>
          <w:caps w:val="0"/>
          <w:sz w:val="20"/>
          <w:szCs w:val="20"/>
        </w:rPr>
        <w:t>6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47E8F5CF" w14:textId="3CEB2224" w:rsidR="00EC4988" w:rsidRDefault="0030652D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Made </w:t>
      </w:r>
      <w:r w:rsidR="0014314B" w:rsidRPr="00845DD4">
        <w:rPr>
          <w:sz w:val="20"/>
          <w:szCs w:val="20"/>
        </w:rPr>
        <w:t>Dean</w:t>
      </w:r>
      <w:r w:rsidR="00FC42AF" w:rsidRPr="00845DD4">
        <w:rPr>
          <w:sz w:val="20"/>
          <w:szCs w:val="20"/>
        </w:rPr>
        <w:t>’</w:t>
      </w:r>
      <w:r w:rsidR="0014314B" w:rsidRPr="00845DD4">
        <w:rPr>
          <w:sz w:val="20"/>
          <w:szCs w:val="20"/>
        </w:rPr>
        <w:t>s Honor</w:t>
      </w:r>
      <w:r w:rsidR="00FC42AF" w:rsidRPr="00845DD4">
        <w:rPr>
          <w:sz w:val="20"/>
          <w:szCs w:val="20"/>
        </w:rPr>
        <w:t>s</w:t>
      </w:r>
      <w:r w:rsidR="0014314B" w:rsidRPr="00845DD4">
        <w:rPr>
          <w:sz w:val="20"/>
          <w:szCs w:val="20"/>
        </w:rPr>
        <w:t xml:space="preserve"> List </w:t>
      </w:r>
      <w:r w:rsidR="00F41267">
        <w:rPr>
          <w:sz w:val="20"/>
          <w:szCs w:val="20"/>
        </w:rPr>
        <w:t>9</w:t>
      </w:r>
      <w:r w:rsidR="009C001B">
        <w:rPr>
          <w:sz w:val="20"/>
          <w:szCs w:val="20"/>
        </w:rPr>
        <w:t xml:space="preserve"> out of </w:t>
      </w:r>
      <w:r w:rsidR="00F41267">
        <w:rPr>
          <w:sz w:val="20"/>
          <w:szCs w:val="20"/>
        </w:rPr>
        <w:t>10</w:t>
      </w:r>
      <w:r>
        <w:rPr>
          <w:sz w:val="20"/>
          <w:szCs w:val="20"/>
        </w:rPr>
        <w:t xml:space="preserve"> quarters</w:t>
      </w:r>
    </w:p>
    <w:p w14:paraId="726B01DF" w14:textId="6EA2286C" w:rsidR="00BA4A1E" w:rsidRDefault="00BA4A1E" w:rsidP="00BA4A1E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Relevant Coursework</w:t>
      </w:r>
    </w:p>
    <w:p w14:paraId="4164527A" w14:textId="5D54E0E4" w:rsidR="00D5170F" w:rsidRPr="00D84A0B" w:rsidRDefault="00BA4A1E" w:rsidP="00D84A0B">
      <w:pPr>
        <w:pStyle w:val="ListBullet"/>
        <w:numPr>
          <w:ilvl w:val="1"/>
          <w:numId w:val="21"/>
        </w:numPr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Python Programming; Data Structures &amp; Algorithms</w:t>
      </w:r>
      <w:r w:rsidR="00D11328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Algorithm Design and Analysis; </w:t>
      </w:r>
      <w:r w:rsidR="003E15DB" w:rsidRPr="00DC31C7">
        <w:rPr>
          <w:sz w:val="20"/>
          <w:szCs w:val="20"/>
        </w:rPr>
        <w:t>Applied Data Science for Computer Scientists</w:t>
      </w:r>
      <w:r w:rsidR="009739B9">
        <w:rPr>
          <w:sz w:val="20"/>
          <w:szCs w:val="20"/>
        </w:rPr>
        <w:t xml:space="preserve">; </w:t>
      </w:r>
      <w:r w:rsidR="00D84A0B" w:rsidRPr="00D84A0B">
        <w:rPr>
          <w:sz w:val="20"/>
          <w:szCs w:val="20"/>
        </w:rPr>
        <w:t>Machine Learning</w:t>
      </w:r>
      <w:r w:rsidR="00D84A0B">
        <w:rPr>
          <w:sz w:val="20"/>
          <w:szCs w:val="20"/>
        </w:rPr>
        <w:t xml:space="preserve">; </w:t>
      </w:r>
      <w:r w:rsidR="009739B9">
        <w:rPr>
          <w:sz w:val="20"/>
          <w:szCs w:val="20"/>
        </w:rPr>
        <w:t>Operating Systems &amp; System Programming</w:t>
      </w:r>
      <w:r w:rsidR="00183895">
        <w:rPr>
          <w:sz w:val="20"/>
          <w:szCs w:val="20"/>
        </w:rPr>
        <w:t xml:space="preserve">; </w:t>
      </w:r>
      <w:r w:rsidR="00274C67" w:rsidRPr="00183895">
        <w:rPr>
          <w:sz w:val="20"/>
          <w:szCs w:val="20"/>
        </w:rPr>
        <w:t xml:space="preserve">Computer Networks; </w:t>
      </w:r>
      <w:r w:rsidR="009C001B" w:rsidRPr="00183895">
        <w:rPr>
          <w:sz w:val="20"/>
          <w:szCs w:val="20"/>
        </w:rPr>
        <w:t xml:space="preserve">Computer Security; </w:t>
      </w:r>
      <w:r w:rsidRPr="00183895">
        <w:rPr>
          <w:sz w:val="20"/>
          <w:szCs w:val="20"/>
        </w:rPr>
        <w:t>Computer Architecture</w:t>
      </w:r>
      <w:r w:rsidR="00D5170F">
        <w:rPr>
          <w:sz w:val="20"/>
          <w:szCs w:val="20"/>
        </w:rPr>
        <w:t xml:space="preserve">; </w:t>
      </w:r>
      <w:r w:rsidR="00A03D94">
        <w:rPr>
          <w:sz w:val="20"/>
          <w:szCs w:val="20"/>
        </w:rPr>
        <w:t xml:space="preserve">Probability and Statistical Modeling for CS; Theory of Computation; </w:t>
      </w:r>
      <w:r w:rsidR="009739B9" w:rsidRPr="00D5170F">
        <w:rPr>
          <w:sz w:val="20"/>
          <w:szCs w:val="20"/>
        </w:rPr>
        <w:t>Marketing for the Technology-based Enterprise</w:t>
      </w:r>
      <w:r w:rsidR="00D84A0B">
        <w:rPr>
          <w:sz w:val="20"/>
          <w:szCs w:val="20"/>
        </w:rPr>
        <w:t>;</w:t>
      </w:r>
      <w:r w:rsidR="00D5170F" w:rsidRPr="00D84A0B">
        <w:rPr>
          <w:sz w:val="20"/>
          <w:szCs w:val="20"/>
        </w:rPr>
        <w:t xml:space="preserve"> </w:t>
      </w:r>
      <w:r w:rsidR="00BB4C67" w:rsidRPr="00D84A0B">
        <w:rPr>
          <w:sz w:val="20"/>
          <w:szCs w:val="20"/>
        </w:rPr>
        <w:t>Evaluating User Interactions with Computing Artifacts</w:t>
      </w:r>
    </w:p>
    <w:p w14:paraId="5538153B" w14:textId="57B76597" w:rsidR="00B86ACE" w:rsidRPr="007D3B41" w:rsidRDefault="00E6186E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Work </w:t>
      </w:r>
      <w:r w:rsidR="0060725A">
        <w:rPr>
          <w:sz w:val="24"/>
          <w:szCs w:val="24"/>
        </w:rPr>
        <w:t>E</w:t>
      </w:r>
      <w:r w:rsidR="0060725A" w:rsidRPr="007D3B41">
        <w:rPr>
          <w:sz w:val="24"/>
          <w:szCs w:val="24"/>
        </w:rPr>
        <w:t>xperience</w:t>
      </w:r>
    </w:p>
    <w:p w14:paraId="028CA2E1" w14:textId="53840806" w:rsidR="00174BA7" w:rsidRPr="001E6643" w:rsidRDefault="00174BA7" w:rsidP="00174BA7">
      <w:pPr>
        <w:pStyle w:val="Heading2"/>
        <w:rPr>
          <w:caps w:val="0"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Verizon</w:t>
      </w:r>
      <w:r w:rsidR="001E6643">
        <w:rPr>
          <w:caps w:val="0"/>
          <w:sz w:val="20"/>
          <w:szCs w:val="20"/>
        </w:rPr>
        <w:t xml:space="preserve"> | </w:t>
      </w:r>
      <w:r>
        <w:rPr>
          <w:i/>
          <w:caps w:val="0"/>
          <w:sz w:val="20"/>
          <w:szCs w:val="20"/>
        </w:rPr>
        <w:t>Engineer I – Product Engineering</w:t>
      </w:r>
      <w:r w:rsidRPr="00845DD4">
        <w:rPr>
          <w:i/>
          <w:caps w:val="0"/>
          <w:sz w:val="20"/>
          <w:szCs w:val="20"/>
        </w:rPr>
        <w:t> </w:t>
      </w:r>
      <w:r w:rsidRPr="00845DD4">
        <w:rPr>
          <w:caps w:val="0"/>
          <w:sz w:val="20"/>
          <w:szCs w:val="20"/>
        </w:rPr>
        <w:t>|</w:t>
      </w:r>
      <w:r w:rsidRPr="00845DD4">
        <w:rPr>
          <w:i/>
          <w:caps w:val="0"/>
          <w:sz w:val="20"/>
          <w:szCs w:val="20"/>
        </w:rPr>
        <w:t> </w:t>
      </w:r>
      <w:r>
        <w:rPr>
          <w:i/>
          <w:caps w:val="0"/>
          <w:sz w:val="20"/>
          <w:szCs w:val="20"/>
        </w:rPr>
        <w:t>January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i/>
          <w:caps w:val="0"/>
          <w:sz w:val="20"/>
          <w:szCs w:val="20"/>
        </w:rPr>
        <w:t xml:space="preserve"> – </w:t>
      </w:r>
      <w:r>
        <w:rPr>
          <w:i/>
          <w:caps w:val="0"/>
          <w:sz w:val="20"/>
          <w:szCs w:val="20"/>
        </w:rPr>
        <w:t>June</w:t>
      </w:r>
      <w:r w:rsidRPr="00845DD4">
        <w:rPr>
          <w:i/>
          <w:caps w:val="0"/>
          <w:sz w:val="20"/>
          <w:szCs w:val="20"/>
        </w:rPr>
        <w:t xml:space="preserve"> 202</w:t>
      </w:r>
      <w:r>
        <w:rPr>
          <w:i/>
          <w:caps w:val="0"/>
          <w:sz w:val="20"/>
          <w:szCs w:val="20"/>
        </w:rPr>
        <w:t>2</w:t>
      </w:r>
      <w:r w:rsidRPr="00845DD4">
        <w:rPr>
          <w:caps w:val="0"/>
          <w:sz w:val="20"/>
          <w:szCs w:val="20"/>
        </w:rPr>
        <w:t xml:space="preserve"> | </w:t>
      </w:r>
      <w:r w:rsidRPr="00DC31C7">
        <w:rPr>
          <w:i/>
          <w:caps w:val="0"/>
          <w:sz w:val="20"/>
          <w:szCs w:val="20"/>
        </w:rPr>
        <w:t>Walnut Creek, CA (Remote)</w:t>
      </w:r>
      <w:r w:rsidRPr="00845DD4">
        <w:rPr>
          <w:i/>
          <w:caps w:val="0"/>
          <w:sz w:val="20"/>
          <w:szCs w:val="20"/>
        </w:rPr>
        <w:t xml:space="preserve"> </w:t>
      </w:r>
      <w:r w:rsidRPr="00845DD4">
        <w:rPr>
          <w:caps w:val="0"/>
          <w:sz w:val="20"/>
          <w:szCs w:val="20"/>
        </w:rPr>
        <w:t>|</w:t>
      </w:r>
    </w:p>
    <w:p w14:paraId="68514F67" w14:textId="7BEC5518" w:rsidR="00174BA7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Worked on Verizon Smart Family technology and product development team</w:t>
      </w:r>
    </w:p>
    <w:p w14:paraId="22F99F5A" w14:textId="77777777" w:rsidR="00DF1EAA" w:rsidRDefault="00174BA7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Developed web app for visualizing current and M-o-M changes in ratings, reviews, tickets, and survey information; software development included using Flask, </w:t>
      </w:r>
      <w:proofErr w:type="spellStart"/>
      <w:r>
        <w:rPr>
          <w:sz w:val="20"/>
          <w:szCs w:val="20"/>
        </w:rPr>
        <w:t>TinyDB</w:t>
      </w:r>
      <w:proofErr w:type="spellEnd"/>
      <w:r>
        <w:rPr>
          <w:sz w:val="20"/>
          <w:szCs w:val="20"/>
        </w:rPr>
        <w:t>, Chart.js, and Bootstrap</w:t>
      </w:r>
    </w:p>
    <w:p w14:paraId="3DD05341" w14:textId="3F0AC246" w:rsidR="00174BA7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E6186E">
        <w:rPr>
          <w:sz w:val="20"/>
          <w:szCs w:val="20"/>
        </w:rPr>
        <w:t xml:space="preserve"> </w:t>
      </w:r>
      <w:r>
        <w:rPr>
          <w:sz w:val="20"/>
          <w:szCs w:val="20"/>
        </w:rPr>
        <w:t>network geofencing algorithm that improved geofence entry/exit accuracy without the use of GPS; created a web app for visualizing the different variations of the algorithm on a map</w:t>
      </w:r>
    </w:p>
    <w:p w14:paraId="5B041F34" w14:textId="2CE4436B" w:rsidR="00DF1EAA" w:rsidRDefault="00DF1EAA" w:rsidP="00174BA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Learned about the processes behind product development and software releases; gained familiarity with Google Play Console and App Store Connect; performed vendor/SDK evaluation by testing, comparing, and reporting on solutions</w:t>
      </w:r>
    </w:p>
    <w:p w14:paraId="6E5C9FD6" w14:textId="7CB749A7" w:rsidR="003750F7" w:rsidRPr="00845DD4" w:rsidRDefault="001E6643" w:rsidP="003750F7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3750F7">
        <w:rPr>
          <w:i/>
          <w:caps w:val="0"/>
          <w:sz w:val="20"/>
          <w:szCs w:val="20"/>
        </w:rPr>
        <w:t>Consumer Product Engineering</w:t>
      </w:r>
      <w:r w:rsidR="003750F7" w:rsidRPr="00845DD4">
        <w:rPr>
          <w:i/>
          <w:caps w:val="0"/>
          <w:sz w:val="20"/>
          <w:szCs w:val="20"/>
        </w:rPr>
        <w:t xml:space="preserve"> Intern </w:t>
      </w:r>
      <w:r w:rsidR="003750F7" w:rsidRPr="00845DD4">
        <w:rPr>
          <w:caps w:val="0"/>
          <w:sz w:val="20"/>
          <w:szCs w:val="20"/>
        </w:rPr>
        <w:t>|</w:t>
      </w:r>
      <w:r w:rsidR="003750F7" w:rsidRPr="00845DD4">
        <w:rPr>
          <w:i/>
          <w:caps w:val="0"/>
          <w:sz w:val="20"/>
          <w:szCs w:val="20"/>
        </w:rPr>
        <w:t> June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i/>
          <w:caps w:val="0"/>
          <w:sz w:val="20"/>
          <w:szCs w:val="20"/>
        </w:rPr>
        <w:t xml:space="preserve"> – August 202</w:t>
      </w:r>
      <w:r w:rsidR="003750F7">
        <w:rPr>
          <w:i/>
          <w:caps w:val="0"/>
          <w:sz w:val="20"/>
          <w:szCs w:val="20"/>
        </w:rPr>
        <w:t>1</w:t>
      </w:r>
      <w:r w:rsidR="003750F7" w:rsidRPr="00845DD4">
        <w:rPr>
          <w:caps w:val="0"/>
          <w:sz w:val="20"/>
          <w:szCs w:val="20"/>
        </w:rPr>
        <w:t xml:space="preserve"> | </w:t>
      </w:r>
      <w:r w:rsidR="003750F7" w:rsidRPr="00DC31C7">
        <w:rPr>
          <w:i/>
          <w:caps w:val="0"/>
          <w:sz w:val="20"/>
          <w:szCs w:val="20"/>
        </w:rPr>
        <w:t>Walnut Creek, CA (Remote)</w:t>
      </w:r>
      <w:r w:rsidR="003750F7" w:rsidRPr="00845DD4">
        <w:rPr>
          <w:i/>
          <w:caps w:val="0"/>
          <w:sz w:val="20"/>
          <w:szCs w:val="20"/>
        </w:rPr>
        <w:t xml:space="preserve"> </w:t>
      </w:r>
      <w:r w:rsidR="003750F7" w:rsidRPr="00845DD4">
        <w:rPr>
          <w:caps w:val="0"/>
          <w:sz w:val="20"/>
          <w:szCs w:val="20"/>
        </w:rPr>
        <w:t>|</w:t>
      </w:r>
    </w:p>
    <w:p w14:paraId="4A256120" w14:textId="69338D4F" w:rsidR="00A64469" w:rsidRPr="00DA7BD7" w:rsidRDefault="00A64469" w:rsidP="00DA7BD7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750F7">
        <w:rPr>
          <w:sz w:val="20"/>
          <w:szCs w:val="20"/>
        </w:rPr>
        <w:t xml:space="preserve"> </w:t>
      </w:r>
      <w:r w:rsidR="0074056A">
        <w:rPr>
          <w:sz w:val="20"/>
          <w:szCs w:val="20"/>
        </w:rPr>
        <w:t>four</w:t>
      </w:r>
      <w:r w:rsidR="003750F7">
        <w:rPr>
          <w:sz w:val="20"/>
          <w:szCs w:val="20"/>
        </w:rPr>
        <w:t xml:space="preserve"> network geofencing </w:t>
      </w:r>
      <w:r>
        <w:rPr>
          <w:sz w:val="20"/>
          <w:szCs w:val="20"/>
        </w:rPr>
        <w:t xml:space="preserve">algorithms that integrated intelligent GPS fallback to </w:t>
      </w:r>
      <w:r w:rsidR="00165FF3">
        <w:rPr>
          <w:sz w:val="20"/>
          <w:szCs w:val="20"/>
        </w:rPr>
        <w:t xml:space="preserve">maintain high geofence entry/exit precision, while </w:t>
      </w:r>
      <w:r>
        <w:rPr>
          <w:sz w:val="20"/>
          <w:szCs w:val="20"/>
        </w:rPr>
        <w:t>avoid</w:t>
      </w:r>
      <w:r w:rsidR="00165FF3">
        <w:rPr>
          <w:sz w:val="20"/>
          <w:szCs w:val="20"/>
        </w:rPr>
        <w:t>ing</w:t>
      </w:r>
      <w:r>
        <w:rPr>
          <w:sz w:val="20"/>
          <w:szCs w:val="20"/>
        </w:rPr>
        <w:t xml:space="preserve"> over</w:t>
      </w:r>
      <w:r w:rsidR="007C6D9A">
        <w:rPr>
          <w:sz w:val="20"/>
          <w:szCs w:val="20"/>
        </w:rPr>
        <w:t>-</w:t>
      </w:r>
      <w:r>
        <w:rPr>
          <w:sz w:val="20"/>
          <w:szCs w:val="20"/>
        </w:rPr>
        <w:t>reliance on device-based GPS queries</w:t>
      </w:r>
      <w:r w:rsidR="00235FB0">
        <w:rPr>
          <w:sz w:val="20"/>
          <w:szCs w:val="20"/>
        </w:rPr>
        <w:t xml:space="preserve">; </w:t>
      </w:r>
      <w:r w:rsidR="002F6B1D">
        <w:rPr>
          <w:sz w:val="20"/>
          <w:szCs w:val="20"/>
        </w:rPr>
        <w:t>focus was on IoT devices (</w:t>
      </w:r>
      <w:r w:rsidR="00082120">
        <w:rPr>
          <w:sz w:val="20"/>
          <w:szCs w:val="20"/>
        </w:rPr>
        <w:t xml:space="preserve">e.g., </w:t>
      </w:r>
      <w:r w:rsidR="002F6B1D">
        <w:rPr>
          <w:sz w:val="20"/>
          <w:szCs w:val="20"/>
        </w:rPr>
        <w:t>trackers, wearables)</w:t>
      </w:r>
    </w:p>
    <w:p w14:paraId="4A1BF8E3" w14:textId="7E3C3F27" w:rsidR="00DA7BD7" w:rsidRPr="001E6643" w:rsidRDefault="00F3194A" w:rsidP="001E6643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DE07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automated tool for visualizing and analyzing </w:t>
      </w:r>
      <w:r w:rsidR="00A64469">
        <w:rPr>
          <w:sz w:val="20"/>
          <w:szCs w:val="20"/>
        </w:rPr>
        <w:t>the algorithms</w:t>
      </w:r>
      <w:r w:rsidR="00D36AA5">
        <w:rPr>
          <w:sz w:val="20"/>
          <w:szCs w:val="20"/>
        </w:rPr>
        <w:t xml:space="preserve">; </w:t>
      </w:r>
      <w:r w:rsidR="00082120">
        <w:rPr>
          <w:sz w:val="20"/>
          <w:szCs w:val="20"/>
        </w:rPr>
        <w:t xml:space="preserve">software </w:t>
      </w:r>
      <w:r>
        <w:rPr>
          <w:sz w:val="20"/>
          <w:szCs w:val="20"/>
        </w:rPr>
        <w:t>development</w:t>
      </w:r>
      <w:r w:rsidR="00D36AA5">
        <w:rPr>
          <w:sz w:val="20"/>
          <w:szCs w:val="20"/>
        </w:rPr>
        <w:t xml:space="preserve"> included using Python, </w:t>
      </w:r>
      <w:proofErr w:type="spellStart"/>
      <w:r w:rsidR="007C6D9A">
        <w:rPr>
          <w:sz w:val="20"/>
          <w:szCs w:val="20"/>
        </w:rPr>
        <w:t>Jupyter</w:t>
      </w:r>
      <w:proofErr w:type="spellEnd"/>
      <w:r w:rsidR="007C6D9A">
        <w:rPr>
          <w:sz w:val="20"/>
          <w:szCs w:val="20"/>
        </w:rPr>
        <w:t xml:space="preserve"> Notebook, </w:t>
      </w:r>
      <w:r w:rsidR="00D36AA5">
        <w:rPr>
          <w:sz w:val="20"/>
          <w:szCs w:val="20"/>
        </w:rPr>
        <w:t xml:space="preserve">Flask, and proprietary mapping APIs to </w:t>
      </w:r>
      <w:r>
        <w:rPr>
          <w:sz w:val="20"/>
          <w:szCs w:val="20"/>
        </w:rPr>
        <w:t>create</w:t>
      </w:r>
      <w:r w:rsidR="00D36AA5">
        <w:rPr>
          <w:sz w:val="20"/>
          <w:szCs w:val="20"/>
        </w:rPr>
        <w:t xml:space="preserve"> a pipeline that ingested field test data, applied the algorithms, and visualized pertinent information</w:t>
      </w:r>
      <w:r w:rsidR="00DA7BD7">
        <w:rPr>
          <w:sz w:val="20"/>
          <w:szCs w:val="20"/>
        </w:rPr>
        <w:t xml:space="preserve"> on an interactive map on a web</w:t>
      </w:r>
      <w:r w:rsidR="00D77ED1">
        <w:rPr>
          <w:sz w:val="20"/>
          <w:szCs w:val="20"/>
        </w:rPr>
        <w:t xml:space="preserve"> </w:t>
      </w:r>
      <w:r w:rsidR="00DA7BD7">
        <w:rPr>
          <w:sz w:val="20"/>
          <w:szCs w:val="20"/>
        </w:rPr>
        <w:t>page</w:t>
      </w:r>
    </w:p>
    <w:p w14:paraId="61C3AE1E" w14:textId="1E917578" w:rsidR="001346DD" w:rsidRPr="00845DD4" w:rsidRDefault="001E6643" w:rsidP="001346DD">
      <w:pPr>
        <w:pStyle w:val="Heading2"/>
        <w:rPr>
          <w:sz w:val="20"/>
          <w:szCs w:val="20"/>
          <w:u w:val="single"/>
        </w:rPr>
      </w:pPr>
      <w:r w:rsidRPr="00845DD4">
        <w:rPr>
          <w:caps w:val="0"/>
          <w:sz w:val="20"/>
          <w:szCs w:val="20"/>
          <w:u w:val="single"/>
        </w:rPr>
        <w:t>Verizon</w:t>
      </w:r>
      <w:r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Technology &amp; Product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June 2020 – August 2020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 w:rsidRPr="00DC31C7">
        <w:rPr>
          <w:i/>
          <w:caps w:val="0"/>
          <w:sz w:val="20"/>
          <w:szCs w:val="20"/>
        </w:rPr>
        <w:t>Walnut Creek, CA (</w:t>
      </w:r>
      <w:r w:rsidR="009C2770" w:rsidRPr="00DC31C7">
        <w:rPr>
          <w:i/>
          <w:caps w:val="0"/>
          <w:sz w:val="20"/>
          <w:szCs w:val="20"/>
        </w:rPr>
        <w:t>Remote</w:t>
      </w:r>
      <w:r w:rsidR="00DC31C7" w:rsidRPr="00DC31C7">
        <w:rPr>
          <w:i/>
          <w:caps w:val="0"/>
          <w:sz w:val="20"/>
          <w:szCs w:val="20"/>
        </w:rPr>
        <w:t>)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9C2770" w:rsidRPr="00845DD4">
        <w:rPr>
          <w:caps w:val="0"/>
          <w:sz w:val="20"/>
          <w:szCs w:val="20"/>
        </w:rPr>
        <w:t>|</w:t>
      </w:r>
    </w:p>
    <w:p w14:paraId="21F226B5" w14:textId="7FAA9168" w:rsidR="001346DD" w:rsidRPr="00845DD4" w:rsidRDefault="00536EEF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Developed prototype Android app in Java using</w:t>
      </w:r>
      <w:r w:rsidRPr="00845DD4">
        <w:rPr>
          <w:sz w:val="20"/>
          <w:szCs w:val="20"/>
        </w:rPr>
        <w:t xml:space="preserve"> new mapping SDKs</w:t>
      </w:r>
      <w:r>
        <w:rPr>
          <w:sz w:val="20"/>
          <w:szCs w:val="20"/>
        </w:rPr>
        <w:t xml:space="preserve"> to demonstrate </w:t>
      </w:r>
      <w:r w:rsidR="00592381" w:rsidRPr="00845DD4">
        <w:rPr>
          <w:sz w:val="20"/>
          <w:szCs w:val="20"/>
        </w:rPr>
        <w:t xml:space="preserve">improvements to the Verizon Smart Family app; workflow </w:t>
      </w:r>
      <w:r w:rsidR="00CB5730">
        <w:rPr>
          <w:sz w:val="20"/>
          <w:szCs w:val="20"/>
        </w:rPr>
        <w:t>included</w:t>
      </w:r>
      <w:r w:rsidR="00592381" w:rsidRPr="00845DD4">
        <w:rPr>
          <w:sz w:val="20"/>
          <w:szCs w:val="20"/>
        </w:rPr>
        <w:t xml:space="preserve"> </w:t>
      </w:r>
      <w:r w:rsidR="00C27B36" w:rsidRPr="00845DD4">
        <w:rPr>
          <w:sz w:val="20"/>
          <w:szCs w:val="20"/>
        </w:rPr>
        <w:t xml:space="preserve">SDKs research, </w:t>
      </w:r>
      <w:r w:rsidR="00592381" w:rsidRPr="00845DD4">
        <w:rPr>
          <w:sz w:val="20"/>
          <w:szCs w:val="20"/>
        </w:rPr>
        <w:t>user stories, wireframe designs, and proof-of-concepts</w:t>
      </w:r>
    </w:p>
    <w:p w14:paraId="02D103A3" w14:textId="684FA796" w:rsidR="00592381" w:rsidRPr="00845DD4" w:rsidRDefault="00211C9E" w:rsidP="00CF24B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536EEF">
        <w:rPr>
          <w:sz w:val="20"/>
          <w:szCs w:val="20"/>
        </w:rPr>
        <w:t xml:space="preserve"> </w:t>
      </w:r>
      <w:r w:rsidR="00FC3E01" w:rsidRPr="00845DD4">
        <w:rPr>
          <w:sz w:val="20"/>
          <w:szCs w:val="20"/>
        </w:rPr>
        <w:t xml:space="preserve">customer feedback and app analytics </w:t>
      </w:r>
      <w:r w:rsidR="00C27B36" w:rsidRPr="00845DD4">
        <w:rPr>
          <w:sz w:val="20"/>
          <w:szCs w:val="20"/>
        </w:rPr>
        <w:t xml:space="preserve">in order </w:t>
      </w:r>
      <w:r w:rsidR="00FC3E01" w:rsidRPr="00845DD4">
        <w:rPr>
          <w:sz w:val="20"/>
          <w:szCs w:val="20"/>
        </w:rPr>
        <w:t>to m</w:t>
      </w:r>
      <w:r w:rsidR="00F50D12" w:rsidRPr="00845DD4">
        <w:rPr>
          <w:sz w:val="20"/>
          <w:szCs w:val="20"/>
        </w:rPr>
        <w:t>a</w:t>
      </w:r>
      <w:r w:rsidR="00FC3E01" w:rsidRPr="00845DD4">
        <w:rPr>
          <w:sz w:val="20"/>
          <w:szCs w:val="20"/>
        </w:rPr>
        <w:t>k</w:t>
      </w:r>
      <w:r w:rsidR="00F50D12" w:rsidRPr="00845DD4">
        <w:rPr>
          <w:sz w:val="20"/>
          <w:szCs w:val="20"/>
        </w:rPr>
        <w:t>e 19 feature recommendations</w:t>
      </w:r>
      <w:r w:rsidR="00592381" w:rsidRPr="00845DD4">
        <w:rPr>
          <w:sz w:val="20"/>
          <w:szCs w:val="20"/>
        </w:rPr>
        <w:t xml:space="preserve"> for the Verizon Smart Family app</w:t>
      </w:r>
    </w:p>
    <w:p w14:paraId="0B92686E" w14:textId="6DC03B4E" w:rsidR="00694E4E" w:rsidRPr="00845DD4" w:rsidRDefault="0067685E" w:rsidP="00694E4E">
      <w:pPr>
        <w:pStyle w:val="Heading2"/>
        <w:rPr>
          <w:sz w:val="20"/>
          <w:szCs w:val="20"/>
          <w:u w:val="single"/>
        </w:rPr>
      </w:pPr>
      <w:proofErr w:type="spellStart"/>
      <w:r>
        <w:rPr>
          <w:caps w:val="0"/>
          <w:sz w:val="20"/>
          <w:szCs w:val="20"/>
          <w:u w:val="single"/>
        </w:rPr>
        <w:t>VeeOne</w:t>
      </w:r>
      <w:proofErr w:type="spellEnd"/>
      <w:r w:rsidR="009C2770" w:rsidRPr="00845DD4">
        <w:rPr>
          <w:caps w:val="0"/>
          <w:sz w:val="20"/>
          <w:szCs w:val="20"/>
          <w:u w:val="single"/>
        </w:rPr>
        <w:t xml:space="preserve"> </w:t>
      </w:r>
      <w:r>
        <w:rPr>
          <w:caps w:val="0"/>
          <w:sz w:val="20"/>
          <w:szCs w:val="20"/>
          <w:u w:val="single"/>
        </w:rPr>
        <w:t>Health</w:t>
      </w:r>
      <w:r w:rsidR="009C2770" w:rsidRPr="00845DD4">
        <w:rPr>
          <w:caps w:val="0"/>
          <w:sz w:val="20"/>
          <w:szCs w:val="20"/>
        </w:rPr>
        <w:t xml:space="preserve"> | </w:t>
      </w:r>
      <w:r w:rsidR="009C2770" w:rsidRPr="00845DD4">
        <w:rPr>
          <w:i/>
          <w:caps w:val="0"/>
          <w:sz w:val="20"/>
          <w:szCs w:val="20"/>
        </w:rPr>
        <w:t>Android App Development Intern </w:t>
      </w:r>
      <w:r w:rsidR="009C2770" w:rsidRPr="00845DD4">
        <w:rPr>
          <w:caps w:val="0"/>
          <w:sz w:val="20"/>
          <w:szCs w:val="20"/>
        </w:rPr>
        <w:t>|</w:t>
      </w:r>
      <w:r w:rsidR="009C2770" w:rsidRPr="00845DD4">
        <w:rPr>
          <w:i/>
          <w:caps w:val="0"/>
          <w:sz w:val="20"/>
          <w:szCs w:val="20"/>
        </w:rPr>
        <w:t> August 2019 – October 2019</w:t>
      </w:r>
      <w:r w:rsidR="009C2770" w:rsidRPr="00845DD4">
        <w:rPr>
          <w:caps w:val="0"/>
          <w:sz w:val="20"/>
          <w:szCs w:val="20"/>
        </w:rPr>
        <w:t xml:space="preserve"> | </w:t>
      </w:r>
      <w:r w:rsidR="00DC31C7">
        <w:rPr>
          <w:i/>
          <w:caps w:val="0"/>
          <w:sz w:val="20"/>
          <w:szCs w:val="20"/>
        </w:rPr>
        <w:t>Roseville, CA</w:t>
      </w:r>
      <w:r w:rsidR="009C2770" w:rsidRPr="00845DD4">
        <w:rPr>
          <w:i/>
          <w:caps w:val="0"/>
          <w:sz w:val="20"/>
          <w:szCs w:val="20"/>
        </w:rPr>
        <w:t xml:space="preserve"> </w:t>
      </w:r>
      <w:r w:rsidR="00DC31C7">
        <w:rPr>
          <w:i/>
          <w:caps w:val="0"/>
          <w:sz w:val="20"/>
          <w:szCs w:val="20"/>
        </w:rPr>
        <w:t>(Remote)</w:t>
      </w:r>
      <w:r w:rsidR="009C2770" w:rsidRPr="00845DD4">
        <w:rPr>
          <w:caps w:val="0"/>
          <w:sz w:val="20"/>
          <w:szCs w:val="20"/>
        </w:rPr>
        <w:t xml:space="preserve"> |</w:t>
      </w:r>
    </w:p>
    <w:p w14:paraId="68121A25" w14:textId="77777777" w:rsidR="00BB4C67" w:rsidRDefault="00694E4E" w:rsidP="00C7395C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Tasked with developing an app (</w:t>
      </w:r>
      <w:proofErr w:type="spellStart"/>
      <w:r w:rsidRPr="00845DD4">
        <w:rPr>
          <w:sz w:val="20"/>
          <w:szCs w:val="20"/>
        </w:rPr>
        <w:t>VeeDoc</w:t>
      </w:r>
      <w:proofErr w:type="spellEnd"/>
      <w:r w:rsidRPr="00845DD4">
        <w:rPr>
          <w:sz w:val="20"/>
          <w:szCs w:val="20"/>
        </w:rPr>
        <w:t>) for telemedicine consultation between patient &amp; doctor</w:t>
      </w:r>
    </w:p>
    <w:p w14:paraId="0ABCEE26" w14:textId="278B4702" w:rsidR="00694E4E" w:rsidRPr="00845DD4" w:rsidRDefault="00BB4C67" w:rsidP="00C7395C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694E4E" w:rsidRPr="00845DD4">
        <w:rPr>
          <w:sz w:val="20"/>
          <w:szCs w:val="20"/>
        </w:rPr>
        <w:t>esponsible for developing the front-end using Java, including navigation between activities and fragments, in addition to implementing overall design &amp; layout</w:t>
      </w:r>
    </w:p>
    <w:p w14:paraId="6049D58D" w14:textId="0167D56D" w:rsidR="00694E4E" w:rsidRPr="00845DD4" w:rsidRDefault="00694E4E" w:rsidP="00AB500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Use of MVVM architecture; us</w:t>
      </w:r>
      <w:r w:rsidR="00E52721" w:rsidRPr="00845DD4">
        <w:rPr>
          <w:sz w:val="20"/>
          <w:szCs w:val="20"/>
        </w:rPr>
        <w:t>e of</w:t>
      </w:r>
      <w:r w:rsidRPr="00845DD4">
        <w:rPr>
          <w:sz w:val="20"/>
          <w:szCs w:val="20"/>
        </w:rPr>
        <w:t xml:space="preserve"> REST API for user authentication &amp; getting user information</w:t>
      </w:r>
    </w:p>
    <w:p w14:paraId="3D72B7E5" w14:textId="1405AB23" w:rsidR="000252DF" w:rsidRPr="007D3B41" w:rsidRDefault="0060725A" w:rsidP="000252DF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Research Experience</w:t>
      </w:r>
    </w:p>
    <w:p w14:paraId="0375352C" w14:textId="629BD986" w:rsidR="008A66DC" w:rsidRPr="00DC5493" w:rsidRDefault="00664F91" w:rsidP="008A66DC">
      <w:pPr>
        <w:pStyle w:val="Heading2"/>
        <w:rPr>
          <w:caps w:val="0"/>
          <w:sz w:val="20"/>
          <w:szCs w:val="20"/>
        </w:rPr>
      </w:pPr>
      <w:r>
        <w:rPr>
          <w:caps w:val="0"/>
          <w:sz w:val="20"/>
          <w:szCs w:val="20"/>
          <w:u w:val="single"/>
        </w:rPr>
        <w:t>UC Davis</w:t>
      </w:r>
      <w:r w:rsidR="003D60F4">
        <w:rPr>
          <w:caps w:val="0"/>
          <w:sz w:val="20"/>
          <w:szCs w:val="20"/>
          <w:u w:val="single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7B68BB" w:rsidRPr="00DC5493">
        <w:rPr>
          <w:i/>
          <w:iCs/>
          <w:caps w:val="0"/>
          <w:sz w:val="20"/>
          <w:szCs w:val="20"/>
        </w:rPr>
        <w:t>M</w:t>
      </w:r>
      <w:r w:rsidR="0016636C" w:rsidRPr="00DC5493">
        <w:rPr>
          <w:i/>
          <w:iCs/>
          <w:caps w:val="0"/>
          <w:sz w:val="20"/>
          <w:szCs w:val="20"/>
        </w:rPr>
        <w:t>achine Learning</w:t>
      </w:r>
      <w:r w:rsidR="00F15B19" w:rsidRPr="00DC5493">
        <w:rPr>
          <w:i/>
          <w:iCs/>
          <w:caps w:val="0"/>
          <w:sz w:val="20"/>
          <w:szCs w:val="20"/>
        </w:rPr>
        <w:t xml:space="preserve"> Undergrad </w:t>
      </w:r>
      <w:r w:rsidR="008A66DC" w:rsidRPr="00DC5493">
        <w:rPr>
          <w:i/>
          <w:iCs/>
          <w:caps w:val="0"/>
          <w:sz w:val="20"/>
          <w:szCs w:val="20"/>
        </w:rPr>
        <w:t xml:space="preserve">Research Assistant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October 2020 – </w:t>
      </w:r>
      <w:r w:rsidR="00060515">
        <w:rPr>
          <w:i/>
          <w:iCs/>
          <w:caps w:val="0"/>
          <w:sz w:val="20"/>
          <w:szCs w:val="20"/>
        </w:rPr>
        <w:t>October 2021</w:t>
      </w:r>
      <w:r w:rsidR="008A66DC" w:rsidRPr="00DC5493">
        <w:rPr>
          <w:i/>
          <w:iCs/>
          <w:caps w:val="0"/>
          <w:sz w:val="20"/>
          <w:szCs w:val="20"/>
        </w:rPr>
        <w:t xml:space="preserve"> </w:t>
      </w:r>
      <w:r w:rsidR="008A66DC" w:rsidRPr="00DC5493">
        <w:rPr>
          <w:caps w:val="0"/>
          <w:sz w:val="20"/>
          <w:szCs w:val="20"/>
        </w:rPr>
        <w:t xml:space="preserve">| </w:t>
      </w:r>
      <w:r w:rsidR="008A66DC" w:rsidRPr="00DC5493">
        <w:rPr>
          <w:i/>
          <w:iCs/>
          <w:caps w:val="0"/>
          <w:sz w:val="20"/>
          <w:szCs w:val="20"/>
        </w:rPr>
        <w:t xml:space="preserve">Davis, CA (Remote) </w:t>
      </w:r>
      <w:r w:rsidR="008A66DC" w:rsidRPr="00DC5493">
        <w:rPr>
          <w:caps w:val="0"/>
          <w:sz w:val="20"/>
          <w:szCs w:val="20"/>
        </w:rPr>
        <w:t>|</w:t>
      </w:r>
    </w:p>
    <w:p w14:paraId="102D6B51" w14:textId="5547295A" w:rsidR="007E516E" w:rsidRPr="00A6446B" w:rsidRDefault="002B0E3E" w:rsidP="00A6446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C</w:t>
      </w:r>
      <w:r w:rsidR="008A66DC" w:rsidRPr="00DC5493">
        <w:rPr>
          <w:sz w:val="20"/>
          <w:szCs w:val="20"/>
        </w:rPr>
        <w:t>onduct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data analysis and deploy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machine learning techniques to </w:t>
      </w:r>
      <w:r w:rsidR="00F15B19" w:rsidRPr="00DC5493">
        <w:rPr>
          <w:sz w:val="20"/>
          <w:szCs w:val="20"/>
        </w:rPr>
        <w:t xml:space="preserve">extract </w:t>
      </w:r>
      <w:r w:rsidR="007E516E" w:rsidRPr="00DC5493">
        <w:rPr>
          <w:sz w:val="20"/>
          <w:szCs w:val="20"/>
        </w:rPr>
        <w:t>exploitation</w:t>
      </w:r>
      <w:r w:rsidR="008A66DC" w:rsidRPr="00DC5493">
        <w:rPr>
          <w:sz w:val="20"/>
          <w:szCs w:val="20"/>
        </w:rPr>
        <w:t xml:space="preserve"> insights </w:t>
      </w:r>
      <w:r w:rsidR="007E516E" w:rsidRPr="00DC5493">
        <w:rPr>
          <w:sz w:val="20"/>
          <w:szCs w:val="20"/>
        </w:rPr>
        <w:t xml:space="preserve">from </w:t>
      </w:r>
      <w:r w:rsidR="008A66DC" w:rsidRPr="00DC5493">
        <w:rPr>
          <w:sz w:val="20"/>
          <w:szCs w:val="20"/>
        </w:rPr>
        <w:t>threat intelligence feeds</w:t>
      </w:r>
      <w:r w:rsidRPr="00DC5493">
        <w:rPr>
          <w:sz w:val="20"/>
          <w:szCs w:val="20"/>
        </w:rPr>
        <w:t xml:space="preserve">; </w:t>
      </w:r>
      <w:r w:rsidR="004546F8">
        <w:rPr>
          <w:sz w:val="20"/>
          <w:szCs w:val="20"/>
        </w:rPr>
        <w:t>participat</w:t>
      </w:r>
      <w:r w:rsidR="00060515">
        <w:rPr>
          <w:sz w:val="20"/>
          <w:szCs w:val="20"/>
        </w:rPr>
        <w:t>ed</w:t>
      </w:r>
      <w:r w:rsidR="004546F8">
        <w:rPr>
          <w:sz w:val="20"/>
          <w:szCs w:val="20"/>
        </w:rPr>
        <w:t xml:space="preserve"> in </w:t>
      </w:r>
      <w:r w:rsidR="00DA57A3">
        <w:rPr>
          <w:sz w:val="20"/>
          <w:szCs w:val="20"/>
        </w:rPr>
        <w:t xml:space="preserve">the </w:t>
      </w:r>
      <w:r w:rsidR="00A6446B">
        <w:rPr>
          <w:sz w:val="20"/>
          <w:szCs w:val="20"/>
        </w:rPr>
        <w:t>c</w:t>
      </w:r>
      <w:r w:rsidR="00A6446B" w:rsidRPr="00DC5493">
        <w:rPr>
          <w:sz w:val="20"/>
          <w:szCs w:val="20"/>
        </w:rPr>
        <w:t xml:space="preserve">ollaborative development of </w:t>
      </w:r>
      <w:r w:rsidR="00C75703">
        <w:rPr>
          <w:sz w:val="20"/>
          <w:szCs w:val="20"/>
        </w:rPr>
        <w:t xml:space="preserve">the </w:t>
      </w:r>
      <w:r w:rsidR="00A6446B" w:rsidRPr="00DC5493">
        <w:rPr>
          <w:sz w:val="20"/>
          <w:szCs w:val="20"/>
        </w:rPr>
        <w:t>machine learning pipeline, including data gathering</w:t>
      </w:r>
      <w:r w:rsidR="00A6446B">
        <w:rPr>
          <w:sz w:val="20"/>
          <w:szCs w:val="20"/>
        </w:rPr>
        <w:t>/cleaning</w:t>
      </w:r>
      <w:r w:rsidR="00A6446B" w:rsidRPr="00DC5493">
        <w:rPr>
          <w:sz w:val="20"/>
          <w:szCs w:val="20"/>
        </w:rPr>
        <w:t>, feature extraction, and classification</w:t>
      </w:r>
      <w:r w:rsidR="00A6446B">
        <w:rPr>
          <w:sz w:val="20"/>
          <w:szCs w:val="20"/>
        </w:rPr>
        <w:t xml:space="preserve">; </w:t>
      </w:r>
      <w:r w:rsidRPr="00A6446B">
        <w:rPr>
          <w:sz w:val="20"/>
          <w:szCs w:val="20"/>
        </w:rPr>
        <w:t>us</w:t>
      </w:r>
      <w:r w:rsidR="00060515">
        <w:rPr>
          <w:sz w:val="20"/>
          <w:szCs w:val="20"/>
        </w:rPr>
        <w:t>ed</w:t>
      </w:r>
      <w:r w:rsidRPr="00A6446B">
        <w:rPr>
          <w:sz w:val="20"/>
          <w:szCs w:val="20"/>
        </w:rPr>
        <w:t xml:space="preserve"> Python libraries </w:t>
      </w:r>
      <w:r w:rsidR="004546F8">
        <w:rPr>
          <w:sz w:val="20"/>
          <w:szCs w:val="20"/>
        </w:rPr>
        <w:t xml:space="preserve">such as </w:t>
      </w:r>
      <w:r w:rsidRPr="00A6446B">
        <w:rPr>
          <w:sz w:val="20"/>
          <w:szCs w:val="20"/>
        </w:rPr>
        <w:t>scikit-learn, pandas, Matplotlib, etc.</w:t>
      </w:r>
    </w:p>
    <w:p w14:paraId="4583695A" w14:textId="10488E23" w:rsidR="008A66DC" w:rsidRDefault="007E516E" w:rsidP="00A36306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A</w:t>
      </w:r>
      <w:r w:rsidR="008A66DC" w:rsidRPr="00DC5493">
        <w:rPr>
          <w:sz w:val="20"/>
          <w:szCs w:val="20"/>
        </w:rPr>
        <w:t>ssist</w:t>
      </w:r>
      <w:r w:rsidR="00060515">
        <w:rPr>
          <w:sz w:val="20"/>
          <w:szCs w:val="20"/>
        </w:rPr>
        <w:t>ed</w:t>
      </w:r>
      <w:r w:rsidR="008A66DC" w:rsidRPr="00DC5493">
        <w:rPr>
          <w:sz w:val="20"/>
          <w:szCs w:val="20"/>
        </w:rPr>
        <w:t xml:space="preserve"> Professor Zubair Shafiq with writing </w:t>
      </w:r>
      <w:r w:rsidR="00C75703">
        <w:rPr>
          <w:sz w:val="20"/>
          <w:szCs w:val="20"/>
        </w:rPr>
        <w:t xml:space="preserve">a </w:t>
      </w:r>
      <w:r w:rsidR="008A66DC" w:rsidRPr="00DC5493">
        <w:rPr>
          <w:sz w:val="20"/>
          <w:szCs w:val="20"/>
        </w:rPr>
        <w:t xml:space="preserve">research paper on </w:t>
      </w:r>
      <w:r w:rsidR="00A36306" w:rsidRPr="00DC5493">
        <w:rPr>
          <w:sz w:val="20"/>
          <w:szCs w:val="20"/>
        </w:rPr>
        <w:t>findings</w:t>
      </w:r>
      <w:r w:rsidR="00F15B19" w:rsidRPr="00DC5493">
        <w:rPr>
          <w:sz w:val="20"/>
          <w:szCs w:val="20"/>
        </w:rPr>
        <w:t xml:space="preserve">; work </w:t>
      </w:r>
      <w:r w:rsidR="00060515">
        <w:rPr>
          <w:sz w:val="20"/>
          <w:szCs w:val="20"/>
        </w:rPr>
        <w:t xml:space="preserve">was </w:t>
      </w:r>
      <w:r w:rsidR="00F15B19" w:rsidRPr="00DC5493">
        <w:rPr>
          <w:sz w:val="20"/>
          <w:szCs w:val="20"/>
        </w:rPr>
        <w:t>done in collaboration with Siemens</w:t>
      </w:r>
    </w:p>
    <w:p w14:paraId="30281D1A" w14:textId="7C861370" w:rsidR="00A6446B" w:rsidRPr="00DC5493" w:rsidRDefault="00A6446B" w:rsidP="00A36306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Gain</w:t>
      </w:r>
      <w:r w:rsidR="00060515">
        <w:rPr>
          <w:sz w:val="20"/>
          <w:szCs w:val="20"/>
        </w:rPr>
        <w:t>ed</w:t>
      </w:r>
      <w:r>
        <w:rPr>
          <w:sz w:val="20"/>
          <w:szCs w:val="20"/>
        </w:rPr>
        <w:t xml:space="preserve"> experience with using headless servers and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14:paraId="75A8B9F1" w14:textId="1825EBBE" w:rsidR="001A4CC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t>Technical Proficiencies</w:t>
      </w:r>
    </w:p>
    <w:p w14:paraId="64F25021" w14:textId="3DEA1708" w:rsidR="001A4CCF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Python, </w:t>
      </w:r>
      <w:r w:rsidR="00D77ED1">
        <w:rPr>
          <w:sz w:val="20"/>
          <w:szCs w:val="20"/>
        </w:rPr>
        <w:t xml:space="preserve">C/C++, </w:t>
      </w:r>
      <w:r w:rsidRPr="00845DD4">
        <w:rPr>
          <w:sz w:val="20"/>
          <w:szCs w:val="20"/>
        </w:rPr>
        <w:t xml:space="preserve">Java, </w:t>
      </w:r>
      <w:r w:rsidR="00DA48B1">
        <w:rPr>
          <w:sz w:val="20"/>
          <w:szCs w:val="20"/>
        </w:rPr>
        <w:t xml:space="preserve">Go, </w:t>
      </w:r>
      <w:r w:rsidRPr="00845DD4">
        <w:rPr>
          <w:sz w:val="20"/>
          <w:szCs w:val="20"/>
        </w:rPr>
        <w:t>HTML/CSS/Java</w:t>
      </w:r>
      <w:r w:rsidR="00A32D8C">
        <w:rPr>
          <w:sz w:val="20"/>
          <w:szCs w:val="20"/>
        </w:rPr>
        <w:t>S</w:t>
      </w:r>
      <w:r w:rsidRPr="00845DD4">
        <w:rPr>
          <w:sz w:val="20"/>
          <w:szCs w:val="20"/>
        </w:rPr>
        <w:t>cript</w:t>
      </w:r>
    </w:p>
    <w:p w14:paraId="433FAE4D" w14:textId="5B2ED7E7" w:rsidR="002B0E3E" w:rsidRPr="00845DD4" w:rsidRDefault="00BB5770" w:rsidP="007D3B4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Object Oriented Programming, </w:t>
      </w:r>
      <w:r w:rsidR="002B0E3E">
        <w:rPr>
          <w:sz w:val="20"/>
          <w:szCs w:val="20"/>
        </w:rPr>
        <w:t xml:space="preserve">Machine learning (e.g., scikit-learn), Data </w:t>
      </w:r>
      <w:r>
        <w:rPr>
          <w:sz w:val="20"/>
          <w:szCs w:val="20"/>
        </w:rPr>
        <w:t>A</w:t>
      </w:r>
      <w:r w:rsidR="0060540D">
        <w:rPr>
          <w:sz w:val="20"/>
          <w:szCs w:val="20"/>
        </w:rPr>
        <w:t>nalysis</w:t>
      </w:r>
      <w:r w:rsidR="00D77ED1">
        <w:rPr>
          <w:sz w:val="20"/>
          <w:szCs w:val="20"/>
        </w:rPr>
        <w:t>/</w:t>
      </w:r>
      <w:r>
        <w:rPr>
          <w:sz w:val="20"/>
          <w:szCs w:val="20"/>
        </w:rPr>
        <w:t>V</w:t>
      </w:r>
      <w:r w:rsidR="00D77ED1">
        <w:rPr>
          <w:sz w:val="20"/>
          <w:szCs w:val="20"/>
        </w:rPr>
        <w:t>isualization</w:t>
      </w:r>
      <w:r w:rsidR="0003350D">
        <w:rPr>
          <w:sz w:val="20"/>
          <w:szCs w:val="20"/>
        </w:rPr>
        <w:t xml:space="preserve"> (e.g., pandas, Matplotlib)</w:t>
      </w:r>
    </w:p>
    <w:p w14:paraId="6E8E893C" w14:textId="2F20C43F" w:rsidR="001A4CCF" w:rsidRPr="007D4AC1" w:rsidRDefault="00DC31C7" w:rsidP="007D4AC1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>Data Structures &amp; Algorithms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Android App Development</w:t>
      </w:r>
      <w:r w:rsidR="007D4AC1">
        <w:rPr>
          <w:sz w:val="20"/>
          <w:szCs w:val="20"/>
        </w:rPr>
        <w:t xml:space="preserve">, </w:t>
      </w:r>
      <w:r w:rsidR="001A4CCF" w:rsidRPr="007D4AC1">
        <w:rPr>
          <w:sz w:val="20"/>
          <w:szCs w:val="20"/>
        </w:rPr>
        <w:t>Computer Network</w:t>
      </w:r>
      <w:r w:rsidR="00D77ED1">
        <w:rPr>
          <w:sz w:val="20"/>
          <w:szCs w:val="20"/>
        </w:rPr>
        <w:t>s</w:t>
      </w:r>
    </w:p>
    <w:p w14:paraId="6D33AA45" w14:textId="4037BCD9" w:rsidR="001A4CCF" w:rsidRPr="007D4AC1" w:rsidRDefault="001A4CCF" w:rsidP="007D4AC1">
      <w:pPr>
        <w:pStyle w:val="ListBullet"/>
        <w:spacing w:after="100" w:line="240" w:lineRule="auto"/>
        <w:rPr>
          <w:sz w:val="20"/>
          <w:szCs w:val="20"/>
        </w:rPr>
      </w:pPr>
      <w:r w:rsidRPr="007D4AC1">
        <w:rPr>
          <w:sz w:val="20"/>
          <w:szCs w:val="20"/>
        </w:rPr>
        <w:t>Command Line Interface, Git/GitHub</w:t>
      </w:r>
      <w:r w:rsidR="00D77ED1">
        <w:rPr>
          <w:sz w:val="20"/>
          <w:szCs w:val="20"/>
        </w:rPr>
        <w:t>, Linux, Agile</w:t>
      </w:r>
    </w:p>
    <w:p w14:paraId="2A7F6DEC" w14:textId="14AF2123" w:rsidR="001A4CCF" w:rsidRPr="00845DD4" w:rsidRDefault="001A4CCF" w:rsidP="007D3B41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Microsoft Office, </w:t>
      </w:r>
      <w:r w:rsidR="00D513BC">
        <w:rPr>
          <w:sz w:val="20"/>
          <w:szCs w:val="20"/>
        </w:rPr>
        <w:t>G</w:t>
      </w:r>
      <w:r w:rsidR="00FB2571">
        <w:rPr>
          <w:sz w:val="20"/>
          <w:szCs w:val="20"/>
        </w:rPr>
        <w:t>oogle</w:t>
      </w:r>
      <w:r w:rsidR="00D513BC">
        <w:rPr>
          <w:sz w:val="20"/>
          <w:szCs w:val="20"/>
        </w:rPr>
        <w:t xml:space="preserve"> </w:t>
      </w:r>
      <w:r w:rsidR="00FB2571">
        <w:rPr>
          <w:sz w:val="20"/>
          <w:szCs w:val="20"/>
        </w:rPr>
        <w:t>Workspace</w:t>
      </w:r>
      <w:r w:rsidR="00D77ED1">
        <w:rPr>
          <w:sz w:val="20"/>
          <w:szCs w:val="20"/>
        </w:rPr>
        <w:t xml:space="preserve">, Diagramming </w:t>
      </w:r>
      <w:r w:rsidR="00BB5770">
        <w:rPr>
          <w:sz w:val="20"/>
          <w:szCs w:val="20"/>
        </w:rPr>
        <w:t>S</w:t>
      </w:r>
      <w:r w:rsidR="00D11328">
        <w:rPr>
          <w:sz w:val="20"/>
          <w:szCs w:val="20"/>
        </w:rPr>
        <w:t>oftware</w:t>
      </w:r>
      <w:r w:rsidR="00D77ED1">
        <w:rPr>
          <w:sz w:val="20"/>
          <w:szCs w:val="20"/>
        </w:rPr>
        <w:t xml:space="preserve"> (</w:t>
      </w:r>
      <w:proofErr w:type="spellStart"/>
      <w:r w:rsidR="00D77ED1">
        <w:rPr>
          <w:sz w:val="20"/>
          <w:szCs w:val="20"/>
        </w:rPr>
        <w:t>Lucidchart</w:t>
      </w:r>
      <w:proofErr w:type="spellEnd"/>
      <w:r w:rsidR="00D77ED1">
        <w:rPr>
          <w:sz w:val="20"/>
          <w:szCs w:val="20"/>
        </w:rPr>
        <w:t>, draw.io)</w:t>
      </w:r>
    </w:p>
    <w:p w14:paraId="39ED200B" w14:textId="5F4BDA63" w:rsidR="003D496F" w:rsidRPr="007D3B41" w:rsidRDefault="0060725A" w:rsidP="007D3B41">
      <w:pPr>
        <w:pStyle w:val="Heading1"/>
        <w:spacing w:before="200"/>
        <w:rPr>
          <w:sz w:val="24"/>
          <w:szCs w:val="24"/>
        </w:rPr>
      </w:pPr>
      <w:r w:rsidRPr="007D3B41">
        <w:rPr>
          <w:sz w:val="24"/>
          <w:szCs w:val="24"/>
        </w:rPr>
        <w:lastRenderedPageBreak/>
        <w:t>Personal Projects</w:t>
      </w:r>
    </w:p>
    <w:p w14:paraId="58F30708" w14:textId="33DE9E6B" w:rsidR="003D496F" w:rsidRPr="00845DD4" w:rsidRDefault="009C2770" w:rsidP="003D496F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Information Zoo (HTML/CSS/Java</w:t>
      </w:r>
      <w:r w:rsidR="00A32D8C">
        <w:rPr>
          <w:caps w:val="0"/>
          <w:sz w:val="20"/>
          <w:szCs w:val="20"/>
          <w:u w:val="single"/>
        </w:rPr>
        <w:t>S</w:t>
      </w:r>
      <w:r w:rsidRPr="00845DD4">
        <w:rPr>
          <w:caps w:val="0"/>
          <w:sz w:val="20"/>
          <w:szCs w:val="20"/>
          <w:u w:val="single"/>
        </w:rPr>
        <w:t>cript)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March 2020</w:t>
      </w:r>
      <w:r w:rsidRPr="00845DD4">
        <w:rPr>
          <w:caps w:val="0"/>
          <w:sz w:val="20"/>
          <w:szCs w:val="20"/>
        </w:rPr>
        <w:t xml:space="preserve"> |</w:t>
      </w:r>
    </w:p>
    <w:p w14:paraId="1EDB1703" w14:textId="0F6B2398" w:rsidR="000C3086" w:rsidRPr="00845DD4" w:rsidRDefault="003D496F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Web</w:t>
      </w:r>
      <w:r w:rsidR="00D77ED1">
        <w:rPr>
          <w:sz w:val="20"/>
          <w:szCs w:val="20"/>
        </w:rPr>
        <w:t xml:space="preserve"> </w:t>
      </w:r>
      <w:r w:rsidRPr="00845DD4">
        <w:rPr>
          <w:sz w:val="20"/>
          <w:szCs w:val="20"/>
        </w:rPr>
        <w:t>page that presents information and articles about an animal selected by the user</w:t>
      </w:r>
    </w:p>
    <w:p w14:paraId="04D8A017" w14:textId="06A15CF0" w:rsidR="003D496F" w:rsidRPr="00845DD4" w:rsidRDefault="00E52721" w:rsidP="000C3086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 xml:space="preserve">Use of </w:t>
      </w:r>
      <w:proofErr w:type="spellStart"/>
      <w:r w:rsidRPr="00845DD4">
        <w:rPr>
          <w:sz w:val="20"/>
          <w:szCs w:val="20"/>
        </w:rPr>
        <w:t>MediaWiki</w:t>
      </w:r>
      <w:proofErr w:type="spellEnd"/>
      <w:r w:rsidRPr="00845DD4">
        <w:rPr>
          <w:sz w:val="20"/>
          <w:szCs w:val="20"/>
        </w:rPr>
        <w:t xml:space="preserve"> and Chronicling America APIs</w:t>
      </w:r>
    </w:p>
    <w:p w14:paraId="77770A39" w14:textId="52B97DA2" w:rsidR="000C3086" w:rsidRPr="00845DD4" w:rsidRDefault="009C2770" w:rsidP="000C3086">
      <w:pPr>
        <w:pStyle w:val="Heading2"/>
        <w:rPr>
          <w:i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Monopoly Game (C++)</w:t>
      </w:r>
      <w:r w:rsidRPr="00845DD4">
        <w:rPr>
          <w:caps w:val="0"/>
          <w:sz w:val="20"/>
          <w:szCs w:val="20"/>
        </w:rPr>
        <w:t xml:space="preserve"> | </w:t>
      </w:r>
      <w:r w:rsidR="00BB5100">
        <w:rPr>
          <w:i/>
          <w:caps w:val="0"/>
          <w:sz w:val="20"/>
          <w:szCs w:val="20"/>
        </w:rPr>
        <w:t>Summer 2019</w:t>
      </w:r>
      <w:r w:rsidRPr="00845DD4">
        <w:rPr>
          <w:caps w:val="0"/>
          <w:sz w:val="20"/>
          <w:szCs w:val="20"/>
        </w:rPr>
        <w:t xml:space="preserve"> |</w:t>
      </w:r>
    </w:p>
    <w:p w14:paraId="7A9DD441" w14:textId="1E29310C" w:rsidR="007D3B41" w:rsidRPr="00845DD4" w:rsidRDefault="003D496F" w:rsidP="007D3B41">
      <w:pPr>
        <w:pStyle w:val="ListBullet"/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T</w:t>
      </w:r>
      <w:r w:rsidR="000C3086" w:rsidRPr="00845DD4">
        <w:rPr>
          <w:sz w:val="20"/>
          <w:szCs w:val="20"/>
        </w:rPr>
        <w:t>ext-based program mimicking</w:t>
      </w:r>
      <w:r w:rsidR="00E52721" w:rsidRPr="00845DD4">
        <w:rPr>
          <w:sz w:val="20"/>
          <w:szCs w:val="20"/>
        </w:rPr>
        <w:t xml:space="preserve"> Hasbro’s Monopoly</w:t>
      </w:r>
      <w:r w:rsidR="00D513BC">
        <w:rPr>
          <w:sz w:val="20"/>
          <w:szCs w:val="20"/>
        </w:rPr>
        <w:t xml:space="preserve"> game</w:t>
      </w:r>
      <w:r w:rsidR="007D3B41" w:rsidRPr="00845DD4">
        <w:rPr>
          <w:sz w:val="20"/>
          <w:szCs w:val="20"/>
        </w:rPr>
        <w:t>, including features such as</w:t>
      </w:r>
    </w:p>
    <w:p w14:paraId="73E1F65B" w14:textId="041EF8BE" w:rsidR="007D3B41" w:rsidRPr="00845DD4" w:rsidRDefault="007D3B41" w:rsidP="007D3B41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Ability to buy properties, place houses/hotel, etc.</w:t>
      </w:r>
    </w:p>
    <w:p w14:paraId="64538239" w14:textId="4A8A15A8" w:rsidR="007D3B41" w:rsidRPr="00CB5730" w:rsidRDefault="007D3B41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V</w:t>
      </w:r>
      <w:r w:rsidR="00C7395C" w:rsidRPr="00845DD4">
        <w:rPr>
          <w:sz w:val="20"/>
          <w:szCs w:val="20"/>
        </w:rPr>
        <w:t>isual depiction of current board state</w:t>
      </w:r>
    </w:p>
    <w:p w14:paraId="7B7B99F0" w14:textId="5EB5BE07" w:rsidR="007D3B41" w:rsidRPr="00CB5730" w:rsidRDefault="00E81F70" w:rsidP="00CB5730">
      <w:pPr>
        <w:pStyle w:val="ListBullet"/>
        <w:numPr>
          <w:ilvl w:val="1"/>
          <w:numId w:val="21"/>
        </w:numPr>
        <w:spacing w:after="100" w:line="240" w:lineRule="auto"/>
        <w:rPr>
          <w:i/>
          <w:sz w:val="20"/>
          <w:szCs w:val="20"/>
        </w:rPr>
      </w:pPr>
      <w:r w:rsidRPr="00845DD4">
        <w:rPr>
          <w:sz w:val="20"/>
          <w:szCs w:val="20"/>
        </w:rPr>
        <w:t>D</w:t>
      </w:r>
      <w:r w:rsidR="003D496F" w:rsidRPr="00845DD4">
        <w:rPr>
          <w:sz w:val="20"/>
          <w:szCs w:val="20"/>
        </w:rPr>
        <w:t>isplay of current spot information (name, color, owner, price, rent, etc.)</w:t>
      </w:r>
      <w:r w:rsidR="00CB5730">
        <w:rPr>
          <w:sz w:val="20"/>
          <w:szCs w:val="20"/>
        </w:rPr>
        <w:t xml:space="preserve"> and player information (balance &amp; owned properties)</w:t>
      </w:r>
    </w:p>
    <w:p w14:paraId="36BF13AD" w14:textId="656B19FE" w:rsidR="006C5D24" w:rsidRPr="007D3B41" w:rsidRDefault="0060725A" w:rsidP="007D3B41">
      <w:pPr>
        <w:pStyle w:val="Heading1"/>
        <w:spacing w:before="200"/>
        <w:rPr>
          <w:sz w:val="24"/>
          <w:szCs w:val="24"/>
        </w:rPr>
      </w:pPr>
      <w:r>
        <w:rPr>
          <w:sz w:val="24"/>
          <w:szCs w:val="24"/>
        </w:rPr>
        <w:t>Extracurricular Activities</w:t>
      </w:r>
    </w:p>
    <w:p w14:paraId="10FB3EA4" w14:textId="4AB0A81A" w:rsidR="00AC0E3B" w:rsidRPr="00DC5493" w:rsidRDefault="00AC0E3B" w:rsidP="00AC0E3B">
      <w:pPr>
        <w:pStyle w:val="Heading2"/>
        <w:rPr>
          <w:sz w:val="20"/>
          <w:szCs w:val="20"/>
        </w:rPr>
      </w:pPr>
      <w:proofErr w:type="spellStart"/>
      <w:r w:rsidRPr="00DC5493">
        <w:rPr>
          <w:caps w:val="0"/>
          <w:sz w:val="20"/>
          <w:szCs w:val="20"/>
          <w:u w:val="single"/>
        </w:rPr>
        <w:t>HackerHub</w:t>
      </w:r>
      <w:proofErr w:type="spellEnd"/>
      <w:r>
        <w:rPr>
          <w:caps w:val="0"/>
          <w:sz w:val="20"/>
          <w:szCs w:val="20"/>
          <w:u w:val="single"/>
        </w:rPr>
        <w:t xml:space="preserve">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>Co-Founder &amp; Co-President</w:t>
      </w:r>
      <w:r w:rsidRPr="00DC5493">
        <w:rPr>
          <w:caps w:val="0"/>
          <w:sz w:val="20"/>
          <w:szCs w:val="20"/>
        </w:rPr>
        <w:t xml:space="preserve"> | </w:t>
      </w:r>
      <w:r w:rsidRPr="00DC5493">
        <w:rPr>
          <w:i/>
          <w:caps w:val="0"/>
          <w:sz w:val="20"/>
          <w:szCs w:val="20"/>
        </w:rPr>
        <w:t xml:space="preserve">August 2020 – </w:t>
      </w:r>
      <w:r w:rsidR="00063149">
        <w:rPr>
          <w:i/>
          <w:caps w:val="0"/>
          <w:sz w:val="20"/>
          <w:szCs w:val="20"/>
        </w:rPr>
        <w:t>December 2021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>Davis, CA (Remote)</w:t>
      </w:r>
      <w:r w:rsidRPr="00DC5493">
        <w:rPr>
          <w:caps w:val="0"/>
          <w:sz w:val="20"/>
          <w:szCs w:val="20"/>
        </w:rPr>
        <w:t xml:space="preserve"> |</w:t>
      </w:r>
    </w:p>
    <w:p w14:paraId="119EE004" w14:textId="1F6939BC" w:rsidR="00AC0E3B" w:rsidRDefault="00AC0E3B" w:rsidP="00AC0E3B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Co-Founder &amp; Co-President of </w:t>
      </w:r>
      <w:proofErr w:type="spellStart"/>
      <w:r w:rsidRPr="00DC5493">
        <w:rPr>
          <w:sz w:val="20"/>
          <w:szCs w:val="20"/>
        </w:rPr>
        <w:t>HackerHub</w:t>
      </w:r>
      <w:proofErr w:type="spellEnd"/>
      <w:r w:rsidRPr="00DC5493">
        <w:rPr>
          <w:sz w:val="20"/>
          <w:szCs w:val="20"/>
        </w:rPr>
        <w:t>, a club at UC Davis aimed at introducing students to Computer Science concepts through workshops</w:t>
      </w:r>
    </w:p>
    <w:p w14:paraId="22D8A15D" w14:textId="24C62C5F" w:rsidR="00782AF4" w:rsidRPr="00DC5493" w:rsidRDefault="00782AF4" w:rsidP="00AC0E3B">
      <w:pPr>
        <w:pStyle w:val="ListBullet"/>
        <w:spacing w:after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Gave workshops on </w:t>
      </w:r>
      <w:r w:rsidR="00A5540D">
        <w:rPr>
          <w:sz w:val="20"/>
          <w:szCs w:val="20"/>
        </w:rPr>
        <w:t xml:space="preserve">topics such as </w:t>
      </w:r>
      <w:r>
        <w:rPr>
          <w:sz w:val="20"/>
          <w:szCs w:val="20"/>
        </w:rPr>
        <w:t>Data Visualization, Computer Vision, and Cybersecurity</w:t>
      </w:r>
    </w:p>
    <w:p w14:paraId="0BC286FA" w14:textId="7F774CAB" w:rsidR="00BC4533" w:rsidRPr="00183895" w:rsidRDefault="009C2770" w:rsidP="00BC4533">
      <w:pPr>
        <w:pStyle w:val="Heading2"/>
        <w:rPr>
          <w:iCs/>
          <w:sz w:val="20"/>
          <w:szCs w:val="20"/>
        </w:rPr>
      </w:pPr>
      <w:r w:rsidRPr="00845DD4">
        <w:rPr>
          <w:caps w:val="0"/>
          <w:sz w:val="20"/>
          <w:szCs w:val="20"/>
          <w:u w:val="single"/>
        </w:rPr>
        <w:t>Arboretum Bytes</w:t>
      </w:r>
      <w:r w:rsidRPr="00845DD4">
        <w:rPr>
          <w:caps w:val="0"/>
          <w:sz w:val="20"/>
          <w:szCs w:val="20"/>
        </w:rPr>
        <w:t xml:space="preserve"> | </w:t>
      </w:r>
      <w:r w:rsidRPr="00845DD4">
        <w:rPr>
          <w:i/>
          <w:caps w:val="0"/>
          <w:sz w:val="20"/>
          <w:szCs w:val="20"/>
        </w:rPr>
        <w:t>Podcast Co-Host</w:t>
      </w:r>
      <w:r w:rsidRPr="00845DD4">
        <w:rPr>
          <w:caps w:val="0"/>
          <w:sz w:val="20"/>
          <w:szCs w:val="20"/>
        </w:rPr>
        <w:t> |</w:t>
      </w:r>
      <w:r w:rsidR="00183895">
        <w:rPr>
          <w:caps w:val="0"/>
          <w:sz w:val="20"/>
          <w:szCs w:val="20"/>
        </w:rPr>
        <w:t xml:space="preserve"> </w:t>
      </w:r>
      <w:r w:rsidR="00183895">
        <w:rPr>
          <w:i/>
          <w:iCs/>
          <w:caps w:val="0"/>
          <w:sz w:val="20"/>
          <w:szCs w:val="20"/>
        </w:rPr>
        <w:t xml:space="preserve">February 2020 </w:t>
      </w:r>
      <w:r w:rsidR="00183895" w:rsidRPr="00845DD4">
        <w:rPr>
          <w:i/>
          <w:caps w:val="0"/>
          <w:sz w:val="20"/>
          <w:szCs w:val="20"/>
        </w:rPr>
        <w:t>–</w:t>
      </w:r>
      <w:r w:rsidR="00183895">
        <w:rPr>
          <w:i/>
          <w:caps w:val="0"/>
          <w:sz w:val="20"/>
          <w:szCs w:val="20"/>
        </w:rPr>
        <w:t xml:space="preserve"> September 2020 </w:t>
      </w:r>
      <w:r w:rsidR="00183895">
        <w:rPr>
          <w:iCs/>
          <w:caps w:val="0"/>
          <w:sz w:val="20"/>
          <w:szCs w:val="20"/>
        </w:rPr>
        <w:t>|</w:t>
      </w:r>
    </w:p>
    <w:p w14:paraId="702F8361" w14:textId="7C233ABE" w:rsidR="00004FE3" w:rsidRDefault="00BC4533" w:rsidP="00004FE3">
      <w:pPr>
        <w:pStyle w:val="ListBullet"/>
        <w:spacing w:after="100" w:line="240" w:lineRule="auto"/>
        <w:rPr>
          <w:sz w:val="20"/>
          <w:szCs w:val="20"/>
        </w:rPr>
      </w:pPr>
      <w:r w:rsidRPr="00845DD4">
        <w:rPr>
          <w:sz w:val="20"/>
          <w:szCs w:val="20"/>
        </w:rPr>
        <w:t>Co-host</w:t>
      </w:r>
      <w:r w:rsidR="002F6B1D">
        <w:rPr>
          <w:sz w:val="20"/>
          <w:szCs w:val="20"/>
        </w:rPr>
        <w:t xml:space="preserve">ed </w:t>
      </w:r>
      <w:r w:rsidRPr="00845DD4">
        <w:rPr>
          <w:sz w:val="20"/>
          <w:szCs w:val="20"/>
        </w:rPr>
        <w:t>podcast discussing various technologies and overall experience as a Computer Science student at UC Davis</w:t>
      </w:r>
    </w:p>
    <w:p w14:paraId="5EB9D749" w14:textId="77777777" w:rsidR="0043052E" w:rsidRPr="00DC5493" w:rsidRDefault="0043052E" w:rsidP="0043052E">
      <w:pPr>
        <w:pStyle w:val="Heading2"/>
        <w:rPr>
          <w:sz w:val="20"/>
          <w:szCs w:val="20"/>
        </w:rPr>
      </w:pPr>
      <w:r w:rsidRPr="00DC5493">
        <w:rPr>
          <w:caps w:val="0"/>
          <w:sz w:val="20"/>
          <w:szCs w:val="20"/>
          <w:u w:val="single"/>
        </w:rPr>
        <w:t>Bit Project (Student Club)</w:t>
      </w:r>
      <w:r w:rsidRPr="00DC5493">
        <w:rPr>
          <w:caps w:val="0"/>
          <w:sz w:val="20"/>
          <w:szCs w:val="20"/>
        </w:rPr>
        <w:t xml:space="preserve"> | </w:t>
      </w:r>
      <w:r w:rsidRPr="00DC5493">
        <w:rPr>
          <w:i/>
          <w:caps w:val="0"/>
          <w:sz w:val="20"/>
          <w:szCs w:val="20"/>
        </w:rPr>
        <w:t xml:space="preserve">Curriculum Developer </w:t>
      </w:r>
      <w:r w:rsidRPr="00DC5493">
        <w:rPr>
          <w:caps w:val="0"/>
          <w:sz w:val="20"/>
          <w:szCs w:val="20"/>
        </w:rPr>
        <w:t xml:space="preserve">| </w:t>
      </w:r>
      <w:r w:rsidRPr="00DC5493">
        <w:rPr>
          <w:i/>
          <w:caps w:val="0"/>
          <w:sz w:val="20"/>
          <w:szCs w:val="20"/>
        </w:rPr>
        <w:t>January 2020 – June 2020</w:t>
      </w:r>
      <w:r w:rsidRPr="00DC5493">
        <w:rPr>
          <w:caps w:val="0"/>
          <w:sz w:val="20"/>
          <w:szCs w:val="20"/>
        </w:rPr>
        <w:t xml:space="preserve"> | </w:t>
      </w:r>
      <w:r w:rsidRPr="00DC5493">
        <w:rPr>
          <w:i/>
          <w:caps w:val="0"/>
          <w:sz w:val="20"/>
          <w:szCs w:val="20"/>
        </w:rPr>
        <w:t xml:space="preserve">Davis, CA </w:t>
      </w:r>
      <w:r w:rsidRPr="00DC5493">
        <w:rPr>
          <w:caps w:val="0"/>
          <w:sz w:val="20"/>
          <w:szCs w:val="20"/>
        </w:rPr>
        <w:t>|</w:t>
      </w:r>
    </w:p>
    <w:p w14:paraId="1A84E583" w14:textId="77777777" w:rsidR="0043052E" w:rsidRPr="00DC5493" w:rsidRDefault="0043052E" w:rsidP="0043052E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>Developed introductory curriculum for Computer Science concepts and enhanced labs associated with these concepts</w:t>
      </w:r>
    </w:p>
    <w:p w14:paraId="053ECEE5" w14:textId="65848182" w:rsidR="00F83B16" w:rsidRPr="003B249C" w:rsidRDefault="0043052E" w:rsidP="003B249C">
      <w:pPr>
        <w:pStyle w:val="ListBullet"/>
        <w:spacing w:after="100" w:line="240" w:lineRule="auto"/>
        <w:rPr>
          <w:sz w:val="20"/>
          <w:szCs w:val="20"/>
        </w:rPr>
      </w:pPr>
      <w:r w:rsidRPr="00DC5493">
        <w:rPr>
          <w:sz w:val="20"/>
          <w:szCs w:val="20"/>
        </w:rPr>
        <w:t xml:space="preserve">Worked with a partner to write a blog about using the </w:t>
      </w:r>
      <w:proofErr w:type="spellStart"/>
      <w:r w:rsidRPr="00DC5493">
        <w:rPr>
          <w:sz w:val="20"/>
          <w:szCs w:val="20"/>
        </w:rPr>
        <w:t>OpenFEC</w:t>
      </w:r>
      <w:proofErr w:type="spellEnd"/>
      <w:r w:rsidRPr="00DC5493">
        <w:rPr>
          <w:sz w:val="20"/>
          <w:szCs w:val="20"/>
        </w:rPr>
        <w:t xml:space="preserve"> API and Chart.js in order to visualize financial information from the 2016 presidential election</w:t>
      </w:r>
    </w:p>
    <w:sectPr w:rsidR="00F83B16" w:rsidRPr="003B249C" w:rsidSect="00845DD4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71F3" w14:textId="77777777" w:rsidR="00F81628" w:rsidRDefault="00F81628">
      <w:pPr>
        <w:spacing w:after="0"/>
      </w:pPr>
      <w:r>
        <w:separator/>
      </w:r>
    </w:p>
  </w:endnote>
  <w:endnote w:type="continuationSeparator" w:id="0">
    <w:p w14:paraId="4776BB8F" w14:textId="77777777" w:rsidR="00F81628" w:rsidRDefault="00F81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EA486" w14:textId="77777777" w:rsidR="00F81628" w:rsidRDefault="00F81628">
      <w:pPr>
        <w:spacing w:after="0"/>
      </w:pPr>
      <w:r>
        <w:separator/>
      </w:r>
    </w:p>
  </w:footnote>
  <w:footnote w:type="continuationSeparator" w:id="0">
    <w:p w14:paraId="6F61E32B" w14:textId="77777777" w:rsidR="00F81628" w:rsidRDefault="00F816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D602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61159456">
    <w:abstractNumId w:val="9"/>
  </w:num>
  <w:num w:numId="2" w16cid:durableId="1308321996">
    <w:abstractNumId w:val="9"/>
    <w:lvlOverride w:ilvl="0">
      <w:startOverride w:val="1"/>
    </w:lvlOverride>
  </w:num>
  <w:num w:numId="3" w16cid:durableId="2034378457">
    <w:abstractNumId w:val="9"/>
    <w:lvlOverride w:ilvl="0">
      <w:startOverride w:val="1"/>
    </w:lvlOverride>
  </w:num>
  <w:num w:numId="4" w16cid:durableId="128324454">
    <w:abstractNumId w:val="9"/>
    <w:lvlOverride w:ilvl="0">
      <w:startOverride w:val="1"/>
    </w:lvlOverride>
  </w:num>
  <w:num w:numId="5" w16cid:durableId="747458958">
    <w:abstractNumId w:val="8"/>
  </w:num>
  <w:num w:numId="6" w16cid:durableId="497230228">
    <w:abstractNumId w:val="7"/>
  </w:num>
  <w:num w:numId="7" w16cid:durableId="1487357820">
    <w:abstractNumId w:val="6"/>
  </w:num>
  <w:num w:numId="8" w16cid:durableId="589854157">
    <w:abstractNumId w:val="5"/>
  </w:num>
  <w:num w:numId="9" w16cid:durableId="928544933">
    <w:abstractNumId w:val="4"/>
  </w:num>
  <w:num w:numId="10" w16cid:durableId="8217550">
    <w:abstractNumId w:val="3"/>
  </w:num>
  <w:num w:numId="11" w16cid:durableId="1680698266">
    <w:abstractNumId w:val="2"/>
  </w:num>
  <w:num w:numId="12" w16cid:durableId="1862934811">
    <w:abstractNumId w:val="1"/>
  </w:num>
  <w:num w:numId="13" w16cid:durableId="1992714785">
    <w:abstractNumId w:val="0"/>
  </w:num>
  <w:num w:numId="14" w16cid:durableId="418216088">
    <w:abstractNumId w:val="13"/>
  </w:num>
  <w:num w:numId="15" w16cid:durableId="509298392">
    <w:abstractNumId w:val="16"/>
  </w:num>
  <w:num w:numId="16" w16cid:durableId="452864055">
    <w:abstractNumId w:val="12"/>
  </w:num>
  <w:num w:numId="17" w16cid:durableId="855583372">
    <w:abstractNumId w:val="15"/>
  </w:num>
  <w:num w:numId="18" w16cid:durableId="1117791216">
    <w:abstractNumId w:val="10"/>
  </w:num>
  <w:num w:numId="19" w16cid:durableId="1059980358">
    <w:abstractNumId w:val="19"/>
  </w:num>
  <w:num w:numId="20" w16cid:durableId="41296087">
    <w:abstractNumId w:val="17"/>
  </w:num>
  <w:num w:numId="21" w16cid:durableId="253247607">
    <w:abstractNumId w:val="11"/>
  </w:num>
  <w:num w:numId="22" w16cid:durableId="391848365">
    <w:abstractNumId w:val="14"/>
  </w:num>
  <w:num w:numId="23" w16cid:durableId="6379942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E"/>
    <w:rsid w:val="000022BF"/>
    <w:rsid w:val="00002DFD"/>
    <w:rsid w:val="00004FE3"/>
    <w:rsid w:val="00011AD6"/>
    <w:rsid w:val="00012BF4"/>
    <w:rsid w:val="00017888"/>
    <w:rsid w:val="000252DF"/>
    <w:rsid w:val="00025BA4"/>
    <w:rsid w:val="000306B3"/>
    <w:rsid w:val="0003350D"/>
    <w:rsid w:val="000462C9"/>
    <w:rsid w:val="00060515"/>
    <w:rsid w:val="00063149"/>
    <w:rsid w:val="00082120"/>
    <w:rsid w:val="000A149B"/>
    <w:rsid w:val="000A4F59"/>
    <w:rsid w:val="000A7EEA"/>
    <w:rsid w:val="000B3450"/>
    <w:rsid w:val="000B7078"/>
    <w:rsid w:val="000C3086"/>
    <w:rsid w:val="000C6C3E"/>
    <w:rsid w:val="000D4074"/>
    <w:rsid w:val="000E711A"/>
    <w:rsid w:val="000F13B6"/>
    <w:rsid w:val="001016DB"/>
    <w:rsid w:val="00103026"/>
    <w:rsid w:val="00103B53"/>
    <w:rsid w:val="00104430"/>
    <w:rsid w:val="00104D18"/>
    <w:rsid w:val="00105417"/>
    <w:rsid w:val="00106BD0"/>
    <w:rsid w:val="001141D7"/>
    <w:rsid w:val="0013281F"/>
    <w:rsid w:val="001346DD"/>
    <w:rsid w:val="00141A4C"/>
    <w:rsid w:val="0014314B"/>
    <w:rsid w:val="00153937"/>
    <w:rsid w:val="00165FF3"/>
    <w:rsid w:val="0016636C"/>
    <w:rsid w:val="001716C9"/>
    <w:rsid w:val="00174577"/>
    <w:rsid w:val="00174BA7"/>
    <w:rsid w:val="00176AAE"/>
    <w:rsid w:val="00183895"/>
    <w:rsid w:val="00183A12"/>
    <w:rsid w:val="001930F6"/>
    <w:rsid w:val="0019564A"/>
    <w:rsid w:val="00195874"/>
    <w:rsid w:val="001A4CCF"/>
    <w:rsid w:val="001B29CF"/>
    <w:rsid w:val="001B2D43"/>
    <w:rsid w:val="001B6142"/>
    <w:rsid w:val="001C2D5E"/>
    <w:rsid w:val="001D13E4"/>
    <w:rsid w:val="001E2197"/>
    <w:rsid w:val="001E6643"/>
    <w:rsid w:val="001F19FE"/>
    <w:rsid w:val="001F3C3B"/>
    <w:rsid w:val="001F5682"/>
    <w:rsid w:val="002043AF"/>
    <w:rsid w:val="00205F0B"/>
    <w:rsid w:val="00211C9E"/>
    <w:rsid w:val="00223D39"/>
    <w:rsid w:val="00230ED3"/>
    <w:rsid w:val="0023314E"/>
    <w:rsid w:val="00235FB0"/>
    <w:rsid w:val="00240D0E"/>
    <w:rsid w:val="00245F8A"/>
    <w:rsid w:val="002471B5"/>
    <w:rsid w:val="00261AA6"/>
    <w:rsid w:val="00263008"/>
    <w:rsid w:val="00273449"/>
    <w:rsid w:val="00274C67"/>
    <w:rsid w:val="0028220F"/>
    <w:rsid w:val="002A7014"/>
    <w:rsid w:val="002B0E3E"/>
    <w:rsid w:val="002D0E22"/>
    <w:rsid w:val="002E4EAA"/>
    <w:rsid w:val="002F6B1D"/>
    <w:rsid w:val="0030652D"/>
    <w:rsid w:val="00307BCE"/>
    <w:rsid w:val="003178A6"/>
    <w:rsid w:val="003355DC"/>
    <w:rsid w:val="00336B00"/>
    <w:rsid w:val="00336EF3"/>
    <w:rsid w:val="00344F71"/>
    <w:rsid w:val="00356C14"/>
    <w:rsid w:val="00372336"/>
    <w:rsid w:val="003750F7"/>
    <w:rsid w:val="00381635"/>
    <w:rsid w:val="003825D4"/>
    <w:rsid w:val="003858DD"/>
    <w:rsid w:val="0039390E"/>
    <w:rsid w:val="00396434"/>
    <w:rsid w:val="003A54E5"/>
    <w:rsid w:val="003B249C"/>
    <w:rsid w:val="003C59C0"/>
    <w:rsid w:val="003C61BA"/>
    <w:rsid w:val="003C6A65"/>
    <w:rsid w:val="003D496F"/>
    <w:rsid w:val="003D4B63"/>
    <w:rsid w:val="003D60F4"/>
    <w:rsid w:val="003D64F9"/>
    <w:rsid w:val="003E15DB"/>
    <w:rsid w:val="003E49CC"/>
    <w:rsid w:val="003E6FFB"/>
    <w:rsid w:val="003F1BA9"/>
    <w:rsid w:val="003F4CAB"/>
    <w:rsid w:val="004038D3"/>
    <w:rsid w:val="004079B8"/>
    <w:rsid w:val="00417265"/>
    <w:rsid w:val="0043052E"/>
    <w:rsid w:val="004434D9"/>
    <w:rsid w:val="00453BC9"/>
    <w:rsid w:val="004546F8"/>
    <w:rsid w:val="004571F7"/>
    <w:rsid w:val="0045752A"/>
    <w:rsid w:val="004623CA"/>
    <w:rsid w:val="00476A9D"/>
    <w:rsid w:val="00481289"/>
    <w:rsid w:val="00482ACC"/>
    <w:rsid w:val="004939E1"/>
    <w:rsid w:val="00494EEA"/>
    <w:rsid w:val="004A13C9"/>
    <w:rsid w:val="004A1881"/>
    <w:rsid w:val="004A6397"/>
    <w:rsid w:val="004B37E8"/>
    <w:rsid w:val="004B396D"/>
    <w:rsid w:val="004C317B"/>
    <w:rsid w:val="004C79FD"/>
    <w:rsid w:val="004D2F70"/>
    <w:rsid w:val="004D41AE"/>
    <w:rsid w:val="004D70A5"/>
    <w:rsid w:val="004E0BDD"/>
    <w:rsid w:val="004E1EAF"/>
    <w:rsid w:val="004F0CCD"/>
    <w:rsid w:val="004F259C"/>
    <w:rsid w:val="00503212"/>
    <w:rsid w:val="005044F6"/>
    <w:rsid w:val="0050783C"/>
    <w:rsid w:val="005268AE"/>
    <w:rsid w:val="00535725"/>
    <w:rsid w:val="00536EEF"/>
    <w:rsid w:val="00592381"/>
    <w:rsid w:val="00592696"/>
    <w:rsid w:val="005943EC"/>
    <w:rsid w:val="00594EF3"/>
    <w:rsid w:val="005B4521"/>
    <w:rsid w:val="005B60C6"/>
    <w:rsid w:val="005B6BC4"/>
    <w:rsid w:val="005B6D7B"/>
    <w:rsid w:val="005C3D28"/>
    <w:rsid w:val="005D1516"/>
    <w:rsid w:val="005E0192"/>
    <w:rsid w:val="005E41E7"/>
    <w:rsid w:val="005F3280"/>
    <w:rsid w:val="005F3B34"/>
    <w:rsid w:val="0060540D"/>
    <w:rsid w:val="0060725A"/>
    <w:rsid w:val="006123F5"/>
    <w:rsid w:val="00617B26"/>
    <w:rsid w:val="006270A9"/>
    <w:rsid w:val="00650480"/>
    <w:rsid w:val="00655A18"/>
    <w:rsid w:val="00657DA1"/>
    <w:rsid w:val="00664F91"/>
    <w:rsid w:val="00675956"/>
    <w:rsid w:val="0067685E"/>
    <w:rsid w:val="00681034"/>
    <w:rsid w:val="0069159F"/>
    <w:rsid w:val="00694E4E"/>
    <w:rsid w:val="006B15F7"/>
    <w:rsid w:val="006B4E86"/>
    <w:rsid w:val="006C0E2D"/>
    <w:rsid w:val="006C350A"/>
    <w:rsid w:val="006C3648"/>
    <w:rsid w:val="006C5D24"/>
    <w:rsid w:val="006C7D8A"/>
    <w:rsid w:val="006E5759"/>
    <w:rsid w:val="006E7D55"/>
    <w:rsid w:val="006F752D"/>
    <w:rsid w:val="00716332"/>
    <w:rsid w:val="007178B9"/>
    <w:rsid w:val="00726DA5"/>
    <w:rsid w:val="0073228F"/>
    <w:rsid w:val="0073277C"/>
    <w:rsid w:val="0074056A"/>
    <w:rsid w:val="00764D8D"/>
    <w:rsid w:val="00773077"/>
    <w:rsid w:val="00775C3E"/>
    <w:rsid w:val="007772C1"/>
    <w:rsid w:val="00777F02"/>
    <w:rsid w:val="007824FA"/>
    <w:rsid w:val="00782AF4"/>
    <w:rsid w:val="0078557F"/>
    <w:rsid w:val="0079209B"/>
    <w:rsid w:val="007935F4"/>
    <w:rsid w:val="00794013"/>
    <w:rsid w:val="007B1277"/>
    <w:rsid w:val="007B61EC"/>
    <w:rsid w:val="007B68BB"/>
    <w:rsid w:val="007C6D9A"/>
    <w:rsid w:val="007D3B41"/>
    <w:rsid w:val="007D4AC1"/>
    <w:rsid w:val="007D7453"/>
    <w:rsid w:val="007E07D8"/>
    <w:rsid w:val="007E516E"/>
    <w:rsid w:val="007E7FD5"/>
    <w:rsid w:val="007F1DE5"/>
    <w:rsid w:val="007F5A4E"/>
    <w:rsid w:val="008000AE"/>
    <w:rsid w:val="00805A95"/>
    <w:rsid w:val="00805CBB"/>
    <w:rsid w:val="00812563"/>
    <w:rsid w:val="00814F66"/>
    <w:rsid w:val="00816216"/>
    <w:rsid w:val="008172DA"/>
    <w:rsid w:val="0082471A"/>
    <w:rsid w:val="00826A19"/>
    <w:rsid w:val="00834138"/>
    <w:rsid w:val="00834CFA"/>
    <w:rsid w:val="00845DD4"/>
    <w:rsid w:val="008502C8"/>
    <w:rsid w:val="008618F0"/>
    <w:rsid w:val="00870825"/>
    <w:rsid w:val="0087734B"/>
    <w:rsid w:val="00886203"/>
    <w:rsid w:val="008A4E02"/>
    <w:rsid w:val="008A66DC"/>
    <w:rsid w:val="008B35C2"/>
    <w:rsid w:val="008B3FFA"/>
    <w:rsid w:val="008B546E"/>
    <w:rsid w:val="008D09C1"/>
    <w:rsid w:val="008F106F"/>
    <w:rsid w:val="008F46BA"/>
    <w:rsid w:val="009138BF"/>
    <w:rsid w:val="00920B01"/>
    <w:rsid w:val="00922184"/>
    <w:rsid w:val="0092448B"/>
    <w:rsid w:val="00941EDC"/>
    <w:rsid w:val="009612FD"/>
    <w:rsid w:val="009739B9"/>
    <w:rsid w:val="009755C3"/>
    <w:rsid w:val="00976D75"/>
    <w:rsid w:val="00984E3F"/>
    <w:rsid w:val="009865A5"/>
    <w:rsid w:val="009A492D"/>
    <w:rsid w:val="009A74DC"/>
    <w:rsid w:val="009A7B7B"/>
    <w:rsid w:val="009B792F"/>
    <w:rsid w:val="009C001B"/>
    <w:rsid w:val="009C2770"/>
    <w:rsid w:val="009C45BC"/>
    <w:rsid w:val="009D192C"/>
    <w:rsid w:val="009D5933"/>
    <w:rsid w:val="009E04F5"/>
    <w:rsid w:val="009E3748"/>
    <w:rsid w:val="009F76DA"/>
    <w:rsid w:val="00A01698"/>
    <w:rsid w:val="00A03D94"/>
    <w:rsid w:val="00A119C3"/>
    <w:rsid w:val="00A27EE2"/>
    <w:rsid w:val="00A32822"/>
    <w:rsid w:val="00A32D8C"/>
    <w:rsid w:val="00A36306"/>
    <w:rsid w:val="00A45593"/>
    <w:rsid w:val="00A5540D"/>
    <w:rsid w:val="00A629B3"/>
    <w:rsid w:val="00A64469"/>
    <w:rsid w:val="00A6446B"/>
    <w:rsid w:val="00A67C89"/>
    <w:rsid w:val="00A73F66"/>
    <w:rsid w:val="00A74120"/>
    <w:rsid w:val="00A943E3"/>
    <w:rsid w:val="00A97C9E"/>
    <w:rsid w:val="00AA7366"/>
    <w:rsid w:val="00AB5003"/>
    <w:rsid w:val="00AC0D05"/>
    <w:rsid w:val="00AC0E3B"/>
    <w:rsid w:val="00AC59AD"/>
    <w:rsid w:val="00AD0CF6"/>
    <w:rsid w:val="00AE7F9D"/>
    <w:rsid w:val="00AF1D76"/>
    <w:rsid w:val="00AF53B8"/>
    <w:rsid w:val="00AF7330"/>
    <w:rsid w:val="00B001A6"/>
    <w:rsid w:val="00B0675F"/>
    <w:rsid w:val="00B41165"/>
    <w:rsid w:val="00B435E7"/>
    <w:rsid w:val="00B447F8"/>
    <w:rsid w:val="00B459A2"/>
    <w:rsid w:val="00B60D48"/>
    <w:rsid w:val="00B6626F"/>
    <w:rsid w:val="00B747F8"/>
    <w:rsid w:val="00B84CD2"/>
    <w:rsid w:val="00B86ACE"/>
    <w:rsid w:val="00B92C68"/>
    <w:rsid w:val="00B95CFB"/>
    <w:rsid w:val="00B96B88"/>
    <w:rsid w:val="00BA0A51"/>
    <w:rsid w:val="00BA1315"/>
    <w:rsid w:val="00BA398D"/>
    <w:rsid w:val="00BA42F2"/>
    <w:rsid w:val="00BA4A1E"/>
    <w:rsid w:val="00BA6C38"/>
    <w:rsid w:val="00BB479D"/>
    <w:rsid w:val="00BB4C67"/>
    <w:rsid w:val="00BB5100"/>
    <w:rsid w:val="00BB5770"/>
    <w:rsid w:val="00BC4533"/>
    <w:rsid w:val="00BD768D"/>
    <w:rsid w:val="00BD7F92"/>
    <w:rsid w:val="00BE2923"/>
    <w:rsid w:val="00BF10C1"/>
    <w:rsid w:val="00BF2261"/>
    <w:rsid w:val="00C0556B"/>
    <w:rsid w:val="00C07809"/>
    <w:rsid w:val="00C14F44"/>
    <w:rsid w:val="00C24826"/>
    <w:rsid w:val="00C27B36"/>
    <w:rsid w:val="00C3763D"/>
    <w:rsid w:val="00C37C7D"/>
    <w:rsid w:val="00C404C5"/>
    <w:rsid w:val="00C425E9"/>
    <w:rsid w:val="00C437B0"/>
    <w:rsid w:val="00C45581"/>
    <w:rsid w:val="00C512B0"/>
    <w:rsid w:val="00C51413"/>
    <w:rsid w:val="00C541A9"/>
    <w:rsid w:val="00C54F50"/>
    <w:rsid w:val="00C61F8E"/>
    <w:rsid w:val="00C6323E"/>
    <w:rsid w:val="00C71A2A"/>
    <w:rsid w:val="00C7395C"/>
    <w:rsid w:val="00C75703"/>
    <w:rsid w:val="00C82387"/>
    <w:rsid w:val="00C84E69"/>
    <w:rsid w:val="00C92D41"/>
    <w:rsid w:val="00C9720F"/>
    <w:rsid w:val="00CB39D9"/>
    <w:rsid w:val="00CB5730"/>
    <w:rsid w:val="00CC4DA2"/>
    <w:rsid w:val="00CD6749"/>
    <w:rsid w:val="00CE0D84"/>
    <w:rsid w:val="00CE2715"/>
    <w:rsid w:val="00CF105F"/>
    <w:rsid w:val="00CF24B6"/>
    <w:rsid w:val="00D003C0"/>
    <w:rsid w:val="00D10694"/>
    <w:rsid w:val="00D11328"/>
    <w:rsid w:val="00D14281"/>
    <w:rsid w:val="00D14DAB"/>
    <w:rsid w:val="00D23F9C"/>
    <w:rsid w:val="00D349E7"/>
    <w:rsid w:val="00D35D11"/>
    <w:rsid w:val="00D36AA5"/>
    <w:rsid w:val="00D4532D"/>
    <w:rsid w:val="00D45796"/>
    <w:rsid w:val="00D45B83"/>
    <w:rsid w:val="00D513BC"/>
    <w:rsid w:val="00D5170F"/>
    <w:rsid w:val="00D640C8"/>
    <w:rsid w:val="00D64DAB"/>
    <w:rsid w:val="00D77ED1"/>
    <w:rsid w:val="00D84A0B"/>
    <w:rsid w:val="00D907D4"/>
    <w:rsid w:val="00D918E2"/>
    <w:rsid w:val="00D930C9"/>
    <w:rsid w:val="00DA48B1"/>
    <w:rsid w:val="00DA57A3"/>
    <w:rsid w:val="00DA7BD7"/>
    <w:rsid w:val="00DB03D3"/>
    <w:rsid w:val="00DB5736"/>
    <w:rsid w:val="00DC0D41"/>
    <w:rsid w:val="00DC1431"/>
    <w:rsid w:val="00DC31C7"/>
    <w:rsid w:val="00DC33B7"/>
    <w:rsid w:val="00DC3B36"/>
    <w:rsid w:val="00DC4C8A"/>
    <w:rsid w:val="00DC5493"/>
    <w:rsid w:val="00DC5F31"/>
    <w:rsid w:val="00DE0746"/>
    <w:rsid w:val="00DF1EAA"/>
    <w:rsid w:val="00E00AE9"/>
    <w:rsid w:val="00E107D9"/>
    <w:rsid w:val="00E14BC1"/>
    <w:rsid w:val="00E15DAB"/>
    <w:rsid w:val="00E179C4"/>
    <w:rsid w:val="00E21D63"/>
    <w:rsid w:val="00E23C54"/>
    <w:rsid w:val="00E3076A"/>
    <w:rsid w:val="00E3169A"/>
    <w:rsid w:val="00E4141F"/>
    <w:rsid w:val="00E51E24"/>
    <w:rsid w:val="00E52721"/>
    <w:rsid w:val="00E568E9"/>
    <w:rsid w:val="00E6186E"/>
    <w:rsid w:val="00E63CAF"/>
    <w:rsid w:val="00E81F70"/>
    <w:rsid w:val="00E83E4B"/>
    <w:rsid w:val="00E942A2"/>
    <w:rsid w:val="00EA0463"/>
    <w:rsid w:val="00EC4988"/>
    <w:rsid w:val="00ED748A"/>
    <w:rsid w:val="00ED76BC"/>
    <w:rsid w:val="00EE4159"/>
    <w:rsid w:val="00EE5CE9"/>
    <w:rsid w:val="00EF7C15"/>
    <w:rsid w:val="00F00106"/>
    <w:rsid w:val="00F04DDA"/>
    <w:rsid w:val="00F14693"/>
    <w:rsid w:val="00F15B19"/>
    <w:rsid w:val="00F16EE6"/>
    <w:rsid w:val="00F16F1E"/>
    <w:rsid w:val="00F17C1E"/>
    <w:rsid w:val="00F25944"/>
    <w:rsid w:val="00F3194A"/>
    <w:rsid w:val="00F41267"/>
    <w:rsid w:val="00F41A1A"/>
    <w:rsid w:val="00F47C2B"/>
    <w:rsid w:val="00F50D12"/>
    <w:rsid w:val="00F51035"/>
    <w:rsid w:val="00F52183"/>
    <w:rsid w:val="00F574F3"/>
    <w:rsid w:val="00F6467A"/>
    <w:rsid w:val="00F64E0B"/>
    <w:rsid w:val="00F70424"/>
    <w:rsid w:val="00F81628"/>
    <w:rsid w:val="00F82222"/>
    <w:rsid w:val="00F83B16"/>
    <w:rsid w:val="00F931A3"/>
    <w:rsid w:val="00F93E8E"/>
    <w:rsid w:val="00FB1551"/>
    <w:rsid w:val="00FB2571"/>
    <w:rsid w:val="00FB339E"/>
    <w:rsid w:val="00FC3E01"/>
    <w:rsid w:val="00FC42AF"/>
    <w:rsid w:val="00FD2566"/>
    <w:rsid w:val="00FD3A10"/>
    <w:rsid w:val="00FE0234"/>
    <w:rsid w:val="00FF62F6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9A0C"/>
  <w15:chartTrackingRefBased/>
  <w15:docId w15:val="{D3B8A1AD-98EE-8C46-87B7-E85563F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6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4116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6BC4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6BC4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B6BC4"/>
    <w:rPr>
      <w:rFonts w:asciiTheme="majorHAnsi" w:eastAsiaTheme="majorEastAsia" w:hAnsiTheme="majorHAnsi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B6BC4"/>
    <w:rPr>
      <w:rFonts w:asciiTheme="majorHAnsi" w:eastAsiaTheme="majorEastAsia" w:hAnsiTheme="majorHAnsi" w:cstheme="majorBidi"/>
      <w:color w:val="1C515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aimur-kashi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tkashi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imurkashif/Library/Containers/com.microsoft.Word/Data/Library/Application%20Support/Microsoft/Office/16.0/DTS/Search/%7b32CE670B-8F63-BA44-9BF5-C5EC2E35EF06%7d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663E-9B23-A74D-97E3-670A90E01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{32CE670B-8F63-BA44-9BF5-C5EC2E35EF06}tf02918880.dotx</Template>
  <TotalTime>1145</TotalTime>
  <Pages>2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Taimur Kashif</dc:creator>
  <cp:keywords/>
  <cp:lastModifiedBy>Taimur Kashif</cp:lastModifiedBy>
  <cp:revision>292</cp:revision>
  <cp:lastPrinted>2021-09-14T20:08:00Z</cp:lastPrinted>
  <dcterms:created xsi:type="dcterms:W3CDTF">2018-07-26T01:06:00Z</dcterms:created>
  <dcterms:modified xsi:type="dcterms:W3CDTF">2022-06-07T00:09:00Z</dcterms:modified>
  <cp:version/>
</cp:coreProperties>
</file>